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Kop1"/>
      </w:pPr>
    </w:p>
    <w:p w:rsidR="004708EA" w:rsidRDefault="004708EA" w:rsidP="004708EA">
      <w:pPr>
        <w:pStyle w:val="Kop1"/>
      </w:pPr>
    </w:p>
    <w:p w:rsidR="004708EA" w:rsidRDefault="004708EA" w:rsidP="004708EA">
      <w:pPr>
        <w:pStyle w:val="Kop1"/>
      </w:pPr>
    </w:p>
    <w:p w:rsidR="004708EA" w:rsidRPr="0053532D" w:rsidRDefault="007C79C8" w:rsidP="004708EA">
      <w:pPr>
        <w:pStyle w:val="Kop1"/>
        <w:rPr>
          <w:b w:val="0"/>
          <w:sz w:val="18"/>
          <w:szCs w:val="18"/>
          <w:lang w:val="en-GB" w:eastAsia="nl-BE"/>
        </w:rPr>
      </w:pPr>
      <w:r w:rsidRPr="0053532D">
        <w:rPr>
          <w:smallCaps w:val="0"/>
          <w:lang w:val="en-GB"/>
        </w:rPr>
        <w:t xml:space="preserve">Preparation 2/05: </w:t>
      </w:r>
      <w:r w:rsidR="0053532D">
        <w:rPr>
          <w:smallCaps w:val="0"/>
          <w:lang w:val="en-GB"/>
        </w:rPr>
        <w:t>How to make your own design out of any material</w:t>
      </w:r>
    </w:p>
    <w:p w:rsidR="004708EA" w:rsidRPr="0053532D" w:rsidRDefault="0053532D" w:rsidP="004708EA">
      <w:pPr>
        <w:rPr>
          <w:lang w:val="nl-BE" w:eastAsia="nl-BE"/>
        </w:rPr>
      </w:pPr>
      <w:r>
        <w:rPr>
          <w:lang w:val="nl-BE" w:eastAsia="nl-BE"/>
        </w:rPr>
        <w:t>Mohammad Amir</w:t>
      </w:r>
    </w:p>
    <w:p w:rsidR="004708EA" w:rsidRPr="0053532D" w:rsidRDefault="004708EA" w:rsidP="004708EA">
      <w:pPr>
        <w:rPr>
          <w:lang w:val="nl-BE"/>
        </w:rPr>
      </w:pPr>
    </w:p>
    <w:p w:rsidR="004708EA" w:rsidRPr="0053532D" w:rsidRDefault="00C844B6" w:rsidP="004708EA">
      <w:pPr>
        <w:pStyle w:val="Kop1"/>
        <w:rPr>
          <w:smallCaps w:val="0"/>
          <w:lang w:val="nl-BE"/>
        </w:rPr>
      </w:pPr>
      <w:r w:rsidRPr="0053532D">
        <w:rPr>
          <w:smallCaps w:val="0"/>
          <w:lang w:val="nl-BE"/>
        </w:rPr>
        <w:t>Intro</w:t>
      </w:r>
    </w:p>
    <w:p w:rsidR="004708EA" w:rsidRPr="00E01F50" w:rsidRDefault="00984FA7" w:rsidP="004708EA">
      <w:pPr>
        <w:pStyle w:val="Geenafstand"/>
        <w:rPr>
          <w:szCs w:val="16"/>
          <w:lang w:val="en-GB"/>
        </w:rPr>
      </w:pPr>
      <w:r>
        <w:rPr>
          <w:lang w:val="en-GB"/>
        </w:rPr>
        <w:t>Having our components function just like we want but we can’t place it on the RC-car. Then we wondered if we could make a holder for every component, like a table to glue everything on. In this preparation we are going to use a laser cutter to make our shapes fit on the RC car.</w:t>
      </w:r>
    </w:p>
    <w:p w:rsidR="004708EA" w:rsidRPr="00E01F50" w:rsidRDefault="004708EA" w:rsidP="004708EA">
      <w:pPr>
        <w:pStyle w:val="Geenafstand"/>
        <w:rPr>
          <w:i/>
          <w:sz w:val="16"/>
          <w:szCs w:val="16"/>
          <w:lang w:val="en-GB" w:eastAsia="nl-BE"/>
        </w:rPr>
      </w:pPr>
    </w:p>
    <w:p w:rsidR="004708EA" w:rsidRPr="00E01F50" w:rsidRDefault="004708EA" w:rsidP="004708EA">
      <w:pPr>
        <w:rPr>
          <w:lang w:val="en-GB"/>
        </w:rPr>
      </w:pPr>
    </w:p>
    <w:p w:rsidR="004708EA" w:rsidRPr="007C79C8" w:rsidRDefault="00C844B6" w:rsidP="004708EA">
      <w:pPr>
        <w:pStyle w:val="Kop1"/>
        <w:rPr>
          <w:rFonts w:ascii="TTE1B10E80t00" w:hAnsi="TTE1B10E80t00" w:cs="TTE1B10E80t00"/>
          <w:smallCaps w:val="0"/>
          <w:sz w:val="22"/>
          <w:szCs w:val="22"/>
          <w:lang w:val="en-GB" w:eastAsia="nl-BE"/>
        </w:rPr>
      </w:pPr>
      <w:r w:rsidRPr="007C79C8">
        <w:rPr>
          <w:smallCaps w:val="0"/>
          <w:lang w:val="en-GB"/>
        </w:rPr>
        <w:t>Materials and Methods</w:t>
      </w:r>
    </w:p>
    <w:p w:rsidR="004708EA" w:rsidRPr="00E96B95" w:rsidRDefault="00984FA7" w:rsidP="004708EA">
      <w:pPr>
        <w:pStyle w:val="Geenafstand"/>
        <w:rPr>
          <w:szCs w:val="18"/>
          <w:lang w:val="en-GB" w:eastAsia="nl-BE"/>
        </w:rPr>
      </w:pPr>
      <w:r>
        <w:rPr>
          <w:szCs w:val="18"/>
          <w:lang w:val="en-GB" w:eastAsia="nl-BE"/>
        </w:rPr>
        <w:t>On our campus we have a laser cutter</w:t>
      </w:r>
      <w:r w:rsidR="00B7542E">
        <w:rPr>
          <w:szCs w:val="18"/>
          <w:lang w:val="en-GB" w:eastAsia="nl-BE"/>
        </w:rPr>
        <w:t xml:space="preserve"> </w:t>
      </w:r>
      <w:proofErr w:type="spellStart"/>
      <w:r w:rsidR="00B7542E">
        <w:rPr>
          <w:szCs w:val="18"/>
          <w:lang w:val="en-GB" w:eastAsia="nl-BE"/>
        </w:rPr>
        <w:t>Thunderlaser</w:t>
      </w:r>
      <w:proofErr w:type="spellEnd"/>
      <w:r>
        <w:rPr>
          <w:szCs w:val="18"/>
          <w:lang w:val="en-GB" w:eastAsia="nl-BE"/>
        </w:rPr>
        <w:t xml:space="preserve"> in the Z-block. Over there we used some Plexiglas </w:t>
      </w:r>
      <w:r w:rsidR="000E78D2">
        <w:rPr>
          <w:szCs w:val="18"/>
          <w:lang w:val="en-GB" w:eastAsia="nl-BE"/>
        </w:rPr>
        <w:t xml:space="preserve">to cut our shapes from. On the computer we used the software </w:t>
      </w:r>
      <w:proofErr w:type="spellStart"/>
      <w:r w:rsidR="000E78D2">
        <w:rPr>
          <w:szCs w:val="18"/>
          <w:lang w:val="en-GB" w:eastAsia="nl-BE"/>
        </w:rPr>
        <w:t>RDworks</w:t>
      </w:r>
      <w:proofErr w:type="spellEnd"/>
      <w:r w:rsidR="000E78D2">
        <w:rPr>
          <w:szCs w:val="18"/>
          <w:lang w:val="en-GB" w:eastAsia="nl-BE"/>
        </w:rPr>
        <w:t xml:space="preserve"> to make our design of the shape we were going to cut.</w:t>
      </w:r>
      <w:r w:rsidR="00E01F50">
        <w:rPr>
          <w:szCs w:val="18"/>
          <w:lang w:val="en-GB" w:eastAsia="nl-BE"/>
        </w:rPr>
        <w:br/>
      </w:r>
    </w:p>
    <w:p w:rsidR="004708EA" w:rsidRPr="00E96B95" w:rsidRDefault="004708EA" w:rsidP="004708EA">
      <w:pPr>
        <w:rPr>
          <w:lang w:val="en-GB"/>
        </w:rPr>
      </w:pPr>
    </w:p>
    <w:p w:rsidR="004708EA" w:rsidRPr="007C79C8" w:rsidRDefault="00C844B6" w:rsidP="004708EA">
      <w:pPr>
        <w:pStyle w:val="Kop1"/>
        <w:rPr>
          <w:smallCaps w:val="0"/>
          <w:lang w:val="en-GB"/>
        </w:rPr>
      </w:pPr>
      <w:r w:rsidRPr="007C79C8">
        <w:rPr>
          <w:smallCaps w:val="0"/>
          <w:lang w:val="en-GB"/>
        </w:rPr>
        <w:t>Results</w:t>
      </w:r>
    </w:p>
    <w:p w:rsidR="007F5481" w:rsidRPr="007F5481" w:rsidRDefault="000E78D2" w:rsidP="004708EA">
      <w:pPr>
        <w:autoSpaceDE w:val="0"/>
        <w:autoSpaceDN w:val="0"/>
        <w:adjustRightInd w:val="0"/>
        <w:spacing w:line="240" w:lineRule="auto"/>
        <w:rPr>
          <w:rFonts w:ascii="Times New Roman" w:hAnsi="Times New Roman"/>
          <w:snapToGrid w:val="0"/>
          <w:color w:val="000000"/>
          <w:w w:val="0"/>
          <w:sz w:val="0"/>
          <w:szCs w:val="0"/>
          <w:u w:color="000000"/>
          <w:bdr w:val="none" w:sz="0" w:space="0" w:color="000000"/>
          <w:shd w:val="clear" w:color="000000" w:fill="000000"/>
          <w:lang w:val="x-none" w:eastAsia="x-none" w:bidi="x-none"/>
        </w:rPr>
      </w:pPr>
      <w:r>
        <w:rPr>
          <w:rFonts w:cs="Arial"/>
          <w:color w:val="000000"/>
          <w:szCs w:val="18"/>
          <w:lang w:val="en-GB" w:eastAsia="nl-BE"/>
        </w:rPr>
        <w:t>Since it was our first time using a laser cutter the result did not match our desires at first time. We chose the wrong starting</w:t>
      </w:r>
      <w:r w:rsidR="007F5481">
        <w:rPr>
          <w:rFonts w:cs="Arial"/>
          <w:color w:val="000000"/>
          <w:szCs w:val="18"/>
          <w:lang w:val="en-GB" w:eastAsia="nl-BE"/>
        </w:rPr>
        <w:t xml:space="preserve"> point which resulted in cutting off the edges. Secondly, the cutter was moving too fast so our shapes were not cut off the sample Plexiglas. And another problem was the size for the shape of the SR04 sensor did not match.</w:t>
      </w:r>
      <w:r w:rsidRPr="000E78D2">
        <w:rPr>
          <w:rStyle w:val="Standaard"/>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0E78D2">
        <w:rPr>
          <w:rFonts w:cs="Arial"/>
          <w:noProof/>
          <w:color w:val="000000"/>
          <w:szCs w:val="18"/>
          <w:lang w:val="nl-BE" w:eastAsia="nl-BE"/>
        </w:rPr>
        <w:drawing>
          <wp:inline distT="0" distB="0" distL="0" distR="0">
            <wp:extent cx="6480175" cy="3645098"/>
            <wp:effectExtent l="0" t="0" r="0" b="0"/>
            <wp:docPr id="2" name="Afbeelding 2" descr="C:\Users\Yasin\Downloads\30952674_1951320244912918_183309353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in\Downloads\30952674_1951320244912918_1833093532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0175" cy="3645098"/>
                    </a:xfrm>
                    <a:prstGeom prst="rect">
                      <a:avLst/>
                    </a:prstGeom>
                    <a:noFill/>
                    <a:ln>
                      <a:noFill/>
                    </a:ln>
                  </pic:spPr>
                </pic:pic>
              </a:graphicData>
            </a:graphic>
          </wp:inline>
        </w:drawing>
      </w:r>
    </w:p>
    <w:p w:rsidR="004708EA" w:rsidRPr="00E01F50" w:rsidRDefault="007F5481" w:rsidP="004708EA">
      <w:pPr>
        <w:rPr>
          <w:lang w:val="en-GB"/>
        </w:rPr>
      </w:pPr>
      <w:r>
        <w:rPr>
          <w:lang w:val="en-GB"/>
        </w:rPr>
        <w:t xml:space="preserve">So eventually we </w:t>
      </w:r>
      <w:proofErr w:type="spellStart"/>
      <w:r>
        <w:rPr>
          <w:lang w:val="en-GB"/>
        </w:rPr>
        <w:t>remeasured</w:t>
      </w:r>
      <w:proofErr w:type="spellEnd"/>
      <w:r>
        <w:rPr>
          <w:lang w:val="en-GB"/>
        </w:rPr>
        <w:t xml:space="preserve"> the </w:t>
      </w:r>
      <w:r w:rsidR="00284B49">
        <w:rPr>
          <w:lang w:val="en-GB"/>
        </w:rPr>
        <w:t xml:space="preserve">dimensions and placed the laser in a better starting point. </w:t>
      </w:r>
      <w:r w:rsidR="00DF05A2">
        <w:rPr>
          <w:lang w:val="en-GB"/>
        </w:rPr>
        <w:t xml:space="preserve">We also let the laser mover slower so it would cut through the </w:t>
      </w:r>
      <w:proofErr w:type="spellStart"/>
      <w:r w:rsidR="00DF05A2">
        <w:rPr>
          <w:lang w:val="en-GB"/>
        </w:rPr>
        <w:t>plexi</w:t>
      </w:r>
      <w:proofErr w:type="spellEnd"/>
      <w:r w:rsidR="00DF05A2">
        <w:rPr>
          <w:lang w:val="en-GB"/>
        </w:rPr>
        <w:t>.</w:t>
      </w:r>
    </w:p>
    <w:p w:rsidR="004708EA" w:rsidRPr="007C79C8" w:rsidRDefault="00C844B6" w:rsidP="004708EA">
      <w:pPr>
        <w:pStyle w:val="Kop1"/>
        <w:rPr>
          <w:smallCaps w:val="0"/>
          <w:lang w:val="en-GB"/>
        </w:rPr>
      </w:pPr>
      <w:r w:rsidRPr="007C79C8">
        <w:rPr>
          <w:smallCaps w:val="0"/>
          <w:lang w:val="en-GB"/>
        </w:rPr>
        <w:lastRenderedPageBreak/>
        <w:t>Information &amp; conclusion</w:t>
      </w:r>
    </w:p>
    <w:p w:rsidR="00936535" w:rsidRPr="00B44CF1" w:rsidRDefault="00DF05A2" w:rsidP="00284B49">
      <w:pPr>
        <w:pStyle w:val="Kop4"/>
        <w:rPr>
          <w:b w:val="0"/>
          <w:lang w:val="en-GB" w:eastAsia="nl-BE"/>
        </w:rPr>
      </w:pPr>
      <w:r>
        <w:rPr>
          <w:b w:val="0"/>
          <w:lang w:val="en-GB" w:eastAsia="nl-BE"/>
        </w:rPr>
        <w:t xml:space="preserve">In the </w:t>
      </w:r>
      <w:proofErr w:type="spellStart"/>
      <w:r>
        <w:rPr>
          <w:b w:val="0"/>
          <w:lang w:val="en-GB" w:eastAsia="nl-BE"/>
        </w:rPr>
        <w:t>RDworks</w:t>
      </w:r>
      <w:proofErr w:type="spellEnd"/>
      <w:r>
        <w:rPr>
          <w:b w:val="0"/>
          <w:lang w:val="en-GB" w:eastAsia="nl-BE"/>
        </w:rPr>
        <w:t xml:space="preserve"> software</w:t>
      </w:r>
      <w:r w:rsidR="007C2F40">
        <w:rPr>
          <w:b w:val="0"/>
          <w:lang w:val="en-GB" w:eastAsia="nl-BE"/>
        </w:rPr>
        <w:t xml:space="preserve"> you have to make a file in .</w:t>
      </w:r>
      <w:proofErr w:type="spellStart"/>
      <w:r w:rsidR="007C2F40">
        <w:rPr>
          <w:b w:val="0"/>
          <w:lang w:val="en-GB" w:eastAsia="nl-BE"/>
        </w:rPr>
        <w:t>rd</w:t>
      </w:r>
      <w:proofErr w:type="spellEnd"/>
      <w:r w:rsidR="007C2F40">
        <w:rPr>
          <w:b w:val="0"/>
          <w:lang w:val="en-GB" w:eastAsia="nl-BE"/>
        </w:rPr>
        <w:t xml:space="preserve"> extension , the laser cutter can only read these files. You can choose if you want to cut through the material or just engrave it into the material. </w:t>
      </w:r>
      <w:r w:rsidR="00B44CF1">
        <w:rPr>
          <w:b w:val="0"/>
          <w:lang w:val="en-GB" w:eastAsia="nl-BE"/>
        </w:rPr>
        <w:t>That can be done by selecting different colours for different layers. Distance between 2 figures can be adjusted in the work bar above. In the left toolbar you can select different figures. When selecting a figure you can adjust the height or width of the figure. When you finished your shapes, you can simulate how the laser will print it by pressing the preview button.</w:t>
      </w:r>
      <w:r w:rsidR="00B44CF1">
        <w:rPr>
          <w:noProof/>
          <w:lang w:val="nl-BE" w:eastAsia="nl-BE"/>
        </w:rPr>
        <w:drawing>
          <wp:inline distT="0" distB="0" distL="0" distR="0">
            <wp:extent cx="6480175" cy="3645098"/>
            <wp:effectExtent l="0" t="0" r="0" b="0"/>
            <wp:docPr id="3" name="Afbeelding 3" descr="Afbeeldingsresultaat voor laser cutter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laser cutter softwa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0175" cy="3645098"/>
                    </a:xfrm>
                    <a:prstGeom prst="rect">
                      <a:avLst/>
                    </a:prstGeom>
                    <a:noFill/>
                    <a:ln>
                      <a:noFill/>
                    </a:ln>
                  </pic:spPr>
                </pic:pic>
              </a:graphicData>
            </a:graphic>
          </wp:inline>
        </w:drawing>
      </w:r>
    </w:p>
    <w:p w:rsidR="00DF05A2" w:rsidRDefault="00DF05A2" w:rsidP="00DF05A2">
      <w:pPr>
        <w:rPr>
          <w:lang w:val="en-GB" w:eastAsia="nl-BE"/>
        </w:rPr>
      </w:pPr>
      <w:r>
        <w:rPr>
          <w:lang w:val="en-GB" w:eastAsia="nl-BE"/>
        </w:rPr>
        <w:t>Always make sure you take extra space so your screws will fit in the holes of the Plexiglas. Also make sure you take enough space between different shapes.</w:t>
      </w:r>
    </w:p>
    <w:p w:rsidR="00B7542E" w:rsidRDefault="00B7542E" w:rsidP="00DF05A2">
      <w:pPr>
        <w:rPr>
          <w:lang w:val="en-GB" w:eastAsia="nl-BE"/>
        </w:rPr>
      </w:pPr>
      <w:r>
        <w:rPr>
          <w:noProof/>
          <w:lang w:val="nl-BE" w:eastAsia="nl-BE"/>
        </w:rPr>
        <w:drawing>
          <wp:inline distT="0" distB="0" distL="0" distR="0">
            <wp:extent cx="6480175" cy="3645098"/>
            <wp:effectExtent l="0" t="0" r="0" b="0"/>
            <wp:docPr id="4" name="Afbeelding 4" descr="Afbeeldingsresultaat voor laser cutter thunderlaser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laser cutter thunderlaser butt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3645098"/>
                    </a:xfrm>
                    <a:prstGeom prst="rect">
                      <a:avLst/>
                    </a:prstGeom>
                    <a:noFill/>
                    <a:ln>
                      <a:noFill/>
                    </a:ln>
                  </pic:spPr>
                </pic:pic>
              </a:graphicData>
            </a:graphic>
          </wp:inline>
        </w:drawing>
      </w:r>
    </w:p>
    <w:p w:rsidR="00B7542E" w:rsidRDefault="00B7542E" w:rsidP="00DF05A2">
      <w:pPr>
        <w:rPr>
          <w:lang w:val="en-GB" w:eastAsia="nl-BE"/>
        </w:rPr>
      </w:pPr>
      <w:r>
        <w:rPr>
          <w:lang w:val="en-GB" w:eastAsia="nl-BE"/>
        </w:rPr>
        <w:lastRenderedPageBreak/>
        <w:t xml:space="preserve">When you made your file you can use an USB-stick to transfer the file to the laser cutter. On the laser cutter screen navigate to file -&gt; read from USB, select the file you want to insert into memory and write it into memory. Then go back to file and select it, the preview will be shown on the screen. Insert your material frame and adjust the position of the laser. That can be done by moving the laser with the arrow keys and pressing the origin button for changing its starting point. You can always check where the laser cutter will cut by pressing the frame button. That shows the </w:t>
      </w:r>
      <w:proofErr w:type="spellStart"/>
      <w:r>
        <w:rPr>
          <w:lang w:val="en-GB" w:eastAsia="nl-BE"/>
        </w:rPr>
        <w:t>outter</w:t>
      </w:r>
      <w:proofErr w:type="spellEnd"/>
      <w:r>
        <w:rPr>
          <w:lang w:val="en-GB" w:eastAsia="nl-BE"/>
        </w:rPr>
        <w:t xml:space="preserve"> lines of the preview screen</w:t>
      </w:r>
      <w:r w:rsidR="00A55276">
        <w:rPr>
          <w:lang w:val="en-GB" w:eastAsia="nl-BE"/>
        </w:rPr>
        <w:t xml:space="preserve">. With the pulse button you can check how strong the laser will be and at which spot it is on your material. Adjust the right height of the laser(Z-axis movement). if everything is set correctly you can start by pressing the start button. Make sure that the cooling system is activated and the ventilation is on or else there will be smoke coming out of the laser and a bad smell will fill the room. </w:t>
      </w:r>
    </w:p>
    <w:p w:rsidR="00A55276" w:rsidRPr="00DF05A2" w:rsidRDefault="00A55276" w:rsidP="00DF05A2">
      <w:pPr>
        <w:rPr>
          <w:lang w:val="en-GB" w:eastAsia="nl-BE"/>
        </w:rPr>
      </w:pPr>
      <w:r>
        <w:rPr>
          <w:lang w:val="en-GB" w:eastAsia="nl-BE"/>
        </w:rPr>
        <w:t>Whe</w:t>
      </w:r>
      <w:r w:rsidR="00C57D20">
        <w:rPr>
          <w:lang w:val="en-GB" w:eastAsia="nl-BE"/>
        </w:rPr>
        <w:t>n the shapes have been cut</w:t>
      </w:r>
      <w:r>
        <w:rPr>
          <w:lang w:val="en-GB" w:eastAsia="nl-BE"/>
        </w:rPr>
        <w:t xml:space="preserve"> the only</w:t>
      </w:r>
      <w:r w:rsidR="00C57D20">
        <w:rPr>
          <w:lang w:val="en-GB" w:eastAsia="nl-BE"/>
        </w:rPr>
        <w:t xml:space="preserve"> thing that we have to do is screw</w:t>
      </w:r>
      <w:r>
        <w:rPr>
          <w:lang w:val="en-GB" w:eastAsia="nl-BE"/>
        </w:rPr>
        <w:t xml:space="preserve"> it on the RC car. </w:t>
      </w:r>
      <w:r w:rsidR="00C57D20">
        <w:rPr>
          <w:noProof/>
          <w:lang w:val="nl-BE" w:eastAsia="nl-BE"/>
        </w:rPr>
        <w:drawing>
          <wp:inline distT="0" distB="0" distL="0" distR="0">
            <wp:extent cx="4733925" cy="2667000"/>
            <wp:effectExtent l="0" t="0" r="9525" b="0"/>
            <wp:docPr id="5" name="Afbeelding 5" descr="https://scontent-mxp1-1.xx.fbcdn.net/v/t1.15752-0/p280x280/31706503_428134510982378_632361448172945408_n.jpg?_nc_cat=0&amp;_nc_ad=z-m&amp;_nc_cid=0&amp;oh=cf197560ccb1e4bc630ab6670c5ebf66&amp;oe=5B51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mxp1-1.xx.fbcdn.net/v/t1.15752-0/p280x280/31706503_428134510982378_632361448172945408_n.jpg?_nc_cat=0&amp;_nc_ad=z-m&amp;_nc_cid=0&amp;oh=cf197560ccb1e4bc630ab6670c5ebf66&amp;oe=5B5144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2667000"/>
                    </a:xfrm>
                    <a:prstGeom prst="rect">
                      <a:avLst/>
                    </a:prstGeom>
                    <a:noFill/>
                    <a:ln>
                      <a:noFill/>
                    </a:ln>
                  </pic:spPr>
                </pic:pic>
              </a:graphicData>
            </a:graphic>
          </wp:inline>
        </w:drawing>
      </w:r>
      <w:bookmarkStart w:id="0" w:name="_GoBack"/>
      <w:bookmarkEnd w:id="0"/>
    </w:p>
    <w:p w:rsidR="00936535" w:rsidRDefault="00936535" w:rsidP="004708EA">
      <w:pPr>
        <w:autoSpaceDE w:val="0"/>
        <w:autoSpaceDN w:val="0"/>
        <w:adjustRightInd w:val="0"/>
        <w:spacing w:line="240" w:lineRule="auto"/>
        <w:rPr>
          <w:rFonts w:cs="Arial"/>
          <w:szCs w:val="18"/>
          <w:lang w:val="en-GB" w:eastAsia="nl-BE"/>
        </w:rPr>
      </w:pPr>
    </w:p>
    <w:p w:rsidR="00E01F50" w:rsidRPr="00E01F50" w:rsidRDefault="00E01F50" w:rsidP="004708EA">
      <w:pPr>
        <w:autoSpaceDE w:val="0"/>
        <w:autoSpaceDN w:val="0"/>
        <w:adjustRightInd w:val="0"/>
        <w:spacing w:line="240" w:lineRule="auto"/>
        <w:rPr>
          <w:rFonts w:cs="Arial"/>
          <w:szCs w:val="18"/>
          <w:lang w:val="en-GB" w:eastAsia="nl-BE"/>
        </w:rPr>
      </w:pPr>
    </w:p>
    <w:p w:rsidR="004708EA" w:rsidRPr="00E01F50" w:rsidRDefault="004708EA" w:rsidP="004708EA">
      <w:pPr>
        <w:autoSpaceDE w:val="0"/>
        <w:autoSpaceDN w:val="0"/>
        <w:adjustRightInd w:val="0"/>
        <w:spacing w:line="240" w:lineRule="auto"/>
        <w:rPr>
          <w:rFonts w:cs="Arial"/>
          <w:szCs w:val="18"/>
          <w:lang w:val="en-GB" w:eastAsia="nl-BE"/>
        </w:rPr>
      </w:pPr>
    </w:p>
    <w:sdt>
      <w:sdtPr>
        <w:rPr>
          <w:rFonts w:cs="Times New Roman"/>
          <w:b w:val="0"/>
          <w:bCs w:val="0"/>
          <w:smallCaps w:val="0"/>
          <w:color w:val="auto"/>
          <w:kern w:val="0"/>
          <w:sz w:val="18"/>
          <w:szCs w:val="24"/>
        </w:rPr>
        <w:id w:val="1833868048"/>
        <w:docPartObj>
          <w:docPartGallery w:val="Bibliographies"/>
          <w:docPartUnique/>
        </w:docPartObj>
      </w:sdtPr>
      <w:sdtEndPr/>
      <w:sdtContent>
        <w:p w:rsidR="00A63FF5" w:rsidRDefault="00A63FF5">
          <w:pPr>
            <w:pStyle w:val="Kop1"/>
          </w:pPr>
          <w:r>
            <w:t>Reference List</w:t>
          </w:r>
        </w:p>
        <w:sdt>
          <w:sdtPr>
            <w:id w:val="111145805"/>
            <w:bibliography/>
          </w:sdtPr>
          <w:sdtEndPr/>
          <w:sdtContent>
            <w:p w:rsidR="00284B49" w:rsidRDefault="00284B49" w:rsidP="00284B49">
              <w:pPr>
                <w:pStyle w:val="Bibliografie"/>
              </w:pPr>
            </w:p>
            <w:p w:rsidR="00A63FF5" w:rsidRDefault="006645C3" w:rsidP="00A63FF5"/>
          </w:sdtContent>
        </w:sdt>
      </w:sdtContent>
    </w:sdt>
    <w:p w:rsidR="005E21C1" w:rsidRDefault="005E21C1" w:rsidP="00A63FF5">
      <w:pPr>
        <w:pStyle w:val="Geenafstand"/>
        <w:rPr>
          <w:sz w:val="22"/>
          <w:szCs w:val="22"/>
        </w:rPr>
      </w:pPr>
    </w:p>
    <w:sectPr w:rsidR="005E21C1" w:rsidSect="002857E6">
      <w:headerReference w:type="even" r:id="rId13"/>
      <w:headerReference w:type="default" r:id="rId14"/>
      <w:footerReference w:type="even" r:id="rId15"/>
      <w:footerReference w:type="default" r:id="rId16"/>
      <w:headerReference w:type="first" r:id="rId17"/>
      <w:footerReference w:type="first" r:id="rId18"/>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5C3" w:rsidRDefault="006645C3" w:rsidP="00374390">
      <w:r>
        <w:separator/>
      </w:r>
    </w:p>
  </w:endnote>
  <w:endnote w:type="continuationSeparator" w:id="0">
    <w:p w:rsidR="006645C3" w:rsidRDefault="006645C3">
      <w:r>
        <w:continuationSeparator/>
      </w:r>
    </w:p>
  </w:endnote>
  <w:endnote w:type="continuationNotice" w:id="1">
    <w:p w:rsidR="006645C3" w:rsidRDefault="00664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TE1B10E80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CB1" w:rsidRDefault="00854CB1">
    <w:pPr>
      <w:pStyle w:val="Voettekst"/>
    </w:pPr>
    <w:r>
      <w:t xml:space="preserve">Pagina </w:t>
    </w:r>
    <w:r>
      <w:rPr>
        <w:b/>
      </w:rPr>
      <w:fldChar w:fldCharType="begin"/>
    </w:r>
    <w:r>
      <w:rPr>
        <w:b/>
      </w:rPr>
      <w:instrText>PAGE  \* Arabic  \* MERGEFORMAT</w:instrText>
    </w:r>
    <w:r>
      <w:rPr>
        <w:b/>
      </w:rPr>
      <w:fldChar w:fldCharType="separate"/>
    </w:r>
    <w:r w:rsidR="00C57D20">
      <w:rPr>
        <w:b/>
        <w:noProof/>
      </w:rPr>
      <w:t>1</w:t>
    </w:r>
    <w:r>
      <w:rPr>
        <w:b/>
      </w:rPr>
      <w:fldChar w:fldCharType="end"/>
    </w:r>
    <w:r>
      <w:t xml:space="preserve"> van </w:t>
    </w:r>
    <w:r>
      <w:rPr>
        <w:b/>
      </w:rPr>
      <w:fldChar w:fldCharType="begin"/>
    </w:r>
    <w:r>
      <w:rPr>
        <w:b/>
      </w:rPr>
      <w:instrText>NUMPAGES  \* Arabic  \* MERGEFORMAT</w:instrText>
    </w:r>
    <w:r>
      <w:rPr>
        <w:b/>
      </w:rPr>
      <w:fldChar w:fldCharType="separate"/>
    </w:r>
    <w:r w:rsidR="00C57D20">
      <w:rPr>
        <w:b/>
        <w:noProof/>
      </w:rPr>
      <w:t>3</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7C79C8">
      <w:rPr>
        <w:noProof/>
      </w:rPr>
      <w:t>1-5-2018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5C3" w:rsidRDefault="006645C3">
      <w:r>
        <w:separator/>
      </w:r>
    </w:p>
  </w:footnote>
  <w:footnote w:type="continuationSeparator" w:id="0">
    <w:p w:rsidR="006645C3" w:rsidRDefault="006645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FC5643C"/>
    <w:multiLevelType w:val="hybridMultilevel"/>
    <w:tmpl w:val="9F9A5F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6C07BE1"/>
    <w:multiLevelType w:val="hybridMultilevel"/>
    <w:tmpl w:val="9920EE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0A92887"/>
    <w:multiLevelType w:val="hybridMultilevel"/>
    <w:tmpl w:val="1F4AB5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12A7EA3"/>
    <w:multiLevelType w:val="multilevel"/>
    <w:tmpl w:val="00C855E2"/>
    <w:styleLink w:val="Artikelsectie"/>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0" w15:restartNumberingAfterBreak="0">
    <w:nsid w:val="6F6F510D"/>
    <w:multiLevelType w:val="hybridMultilevel"/>
    <w:tmpl w:val="5E7AD9FA"/>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21"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abstractNum w:abstractNumId="22"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num w:numId="1">
    <w:abstractNumId w:val="19"/>
  </w:num>
  <w:num w:numId="2">
    <w:abstractNumId w:val="17"/>
  </w:num>
  <w:num w:numId="3">
    <w:abstractNumId w:val="1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23"/>
  </w:num>
  <w:num w:numId="17">
    <w:abstractNumId w:val="18"/>
  </w:num>
  <w:num w:numId="18">
    <w:abstractNumId w:val="10"/>
  </w:num>
  <w:num w:numId="19">
    <w:abstractNumId w:val="11"/>
  </w:num>
  <w:num w:numId="20">
    <w:abstractNumId w:val="22"/>
  </w:num>
  <w:num w:numId="21">
    <w:abstractNumId w:val="15"/>
  </w:num>
  <w:num w:numId="22">
    <w:abstractNumId w:val="14"/>
  </w:num>
  <w:num w:numId="23">
    <w:abstractNumId w:val="13"/>
  </w:num>
  <w:num w:numId="2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189"/>
    <w:rsid w:val="000B17CF"/>
    <w:rsid w:val="000B6BFB"/>
    <w:rsid w:val="000C108C"/>
    <w:rsid w:val="000C53AC"/>
    <w:rsid w:val="000C69C6"/>
    <w:rsid w:val="000C737F"/>
    <w:rsid w:val="000C7BF5"/>
    <w:rsid w:val="000D0B44"/>
    <w:rsid w:val="000D322D"/>
    <w:rsid w:val="000D3A46"/>
    <w:rsid w:val="000D422F"/>
    <w:rsid w:val="000D58B3"/>
    <w:rsid w:val="000D7C1A"/>
    <w:rsid w:val="000E2E9A"/>
    <w:rsid w:val="000E3761"/>
    <w:rsid w:val="000E3DD9"/>
    <w:rsid w:val="000E78D2"/>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7AF4"/>
    <w:rsid w:val="00137DD4"/>
    <w:rsid w:val="00141E62"/>
    <w:rsid w:val="001439B1"/>
    <w:rsid w:val="00146018"/>
    <w:rsid w:val="001464BA"/>
    <w:rsid w:val="00146797"/>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4D95"/>
    <w:rsid w:val="001D74B4"/>
    <w:rsid w:val="001E30C6"/>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4B49"/>
    <w:rsid w:val="002857E6"/>
    <w:rsid w:val="00286899"/>
    <w:rsid w:val="00287286"/>
    <w:rsid w:val="00291D30"/>
    <w:rsid w:val="002924C9"/>
    <w:rsid w:val="0029395C"/>
    <w:rsid w:val="0029463D"/>
    <w:rsid w:val="002978AD"/>
    <w:rsid w:val="002A05C3"/>
    <w:rsid w:val="002A50AF"/>
    <w:rsid w:val="002B09C9"/>
    <w:rsid w:val="002B406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854"/>
    <w:rsid w:val="00341786"/>
    <w:rsid w:val="003417C4"/>
    <w:rsid w:val="00346569"/>
    <w:rsid w:val="00346B96"/>
    <w:rsid w:val="003507A4"/>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873"/>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43F"/>
    <w:rsid w:val="00423A91"/>
    <w:rsid w:val="00424BD8"/>
    <w:rsid w:val="004343EB"/>
    <w:rsid w:val="00461D94"/>
    <w:rsid w:val="00462E97"/>
    <w:rsid w:val="00470507"/>
    <w:rsid w:val="004708EA"/>
    <w:rsid w:val="00487125"/>
    <w:rsid w:val="00491445"/>
    <w:rsid w:val="00491EF6"/>
    <w:rsid w:val="004930C9"/>
    <w:rsid w:val="004A29A5"/>
    <w:rsid w:val="004B0BC1"/>
    <w:rsid w:val="004C0217"/>
    <w:rsid w:val="004C6EAD"/>
    <w:rsid w:val="004D038C"/>
    <w:rsid w:val="004D1B6F"/>
    <w:rsid w:val="004D289A"/>
    <w:rsid w:val="004F03CB"/>
    <w:rsid w:val="004F2BB0"/>
    <w:rsid w:val="004F4C7A"/>
    <w:rsid w:val="004F738B"/>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3532D"/>
    <w:rsid w:val="00546650"/>
    <w:rsid w:val="0055101B"/>
    <w:rsid w:val="005554BB"/>
    <w:rsid w:val="00564367"/>
    <w:rsid w:val="005644BF"/>
    <w:rsid w:val="005662BE"/>
    <w:rsid w:val="0057148F"/>
    <w:rsid w:val="00572605"/>
    <w:rsid w:val="00580E20"/>
    <w:rsid w:val="00581A81"/>
    <w:rsid w:val="00581F12"/>
    <w:rsid w:val="00587CCC"/>
    <w:rsid w:val="00593D20"/>
    <w:rsid w:val="005963F4"/>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10A85"/>
    <w:rsid w:val="00622B76"/>
    <w:rsid w:val="00623440"/>
    <w:rsid w:val="00650000"/>
    <w:rsid w:val="00652161"/>
    <w:rsid w:val="006539BE"/>
    <w:rsid w:val="00655924"/>
    <w:rsid w:val="00660A01"/>
    <w:rsid w:val="006637D6"/>
    <w:rsid w:val="006645C3"/>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23A44"/>
    <w:rsid w:val="00723BEC"/>
    <w:rsid w:val="007247FD"/>
    <w:rsid w:val="00725B60"/>
    <w:rsid w:val="0073144F"/>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752EB"/>
    <w:rsid w:val="00782B74"/>
    <w:rsid w:val="007844B4"/>
    <w:rsid w:val="00787A64"/>
    <w:rsid w:val="0079062E"/>
    <w:rsid w:val="00794BB0"/>
    <w:rsid w:val="0079786C"/>
    <w:rsid w:val="007A67E7"/>
    <w:rsid w:val="007B10BA"/>
    <w:rsid w:val="007B2C02"/>
    <w:rsid w:val="007B3859"/>
    <w:rsid w:val="007C2F40"/>
    <w:rsid w:val="007C6FB6"/>
    <w:rsid w:val="007C79C8"/>
    <w:rsid w:val="007D05EF"/>
    <w:rsid w:val="007D07AF"/>
    <w:rsid w:val="007D2518"/>
    <w:rsid w:val="007D3162"/>
    <w:rsid w:val="007E14A0"/>
    <w:rsid w:val="007E2155"/>
    <w:rsid w:val="007E55E8"/>
    <w:rsid w:val="007E6D5A"/>
    <w:rsid w:val="007E7E00"/>
    <w:rsid w:val="007F1FAE"/>
    <w:rsid w:val="007F5481"/>
    <w:rsid w:val="007F54CE"/>
    <w:rsid w:val="007F7EAD"/>
    <w:rsid w:val="0080284F"/>
    <w:rsid w:val="00804BFE"/>
    <w:rsid w:val="00804CD2"/>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35BE2"/>
    <w:rsid w:val="00936535"/>
    <w:rsid w:val="00940249"/>
    <w:rsid w:val="009426F3"/>
    <w:rsid w:val="009430E2"/>
    <w:rsid w:val="0094331C"/>
    <w:rsid w:val="009446F5"/>
    <w:rsid w:val="00953EE3"/>
    <w:rsid w:val="00960B28"/>
    <w:rsid w:val="009648A0"/>
    <w:rsid w:val="00964D62"/>
    <w:rsid w:val="00967E90"/>
    <w:rsid w:val="00972E00"/>
    <w:rsid w:val="0097345B"/>
    <w:rsid w:val="009808DE"/>
    <w:rsid w:val="00981A21"/>
    <w:rsid w:val="00984FA7"/>
    <w:rsid w:val="00986F10"/>
    <w:rsid w:val="009914DF"/>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E287C"/>
    <w:rsid w:val="009F32F5"/>
    <w:rsid w:val="009F6981"/>
    <w:rsid w:val="00A10730"/>
    <w:rsid w:val="00A110F2"/>
    <w:rsid w:val="00A1780A"/>
    <w:rsid w:val="00A21495"/>
    <w:rsid w:val="00A23C03"/>
    <w:rsid w:val="00A30463"/>
    <w:rsid w:val="00A30697"/>
    <w:rsid w:val="00A30FBB"/>
    <w:rsid w:val="00A32564"/>
    <w:rsid w:val="00A33A2A"/>
    <w:rsid w:val="00A37C58"/>
    <w:rsid w:val="00A4674B"/>
    <w:rsid w:val="00A51E49"/>
    <w:rsid w:val="00A5201F"/>
    <w:rsid w:val="00A5364C"/>
    <w:rsid w:val="00A55276"/>
    <w:rsid w:val="00A604B6"/>
    <w:rsid w:val="00A606A3"/>
    <w:rsid w:val="00A63FF5"/>
    <w:rsid w:val="00A67D67"/>
    <w:rsid w:val="00A67EC4"/>
    <w:rsid w:val="00A8604F"/>
    <w:rsid w:val="00A90189"/>
    <w:rsid w:val="00A93022"/>
    <w:rsid w:val="00A945F0"/>
    <w:rsid w:val="00A96E46"/>
    <w:rsid w:val="00A9740A"/>
    <w:rsid w:val="00AA2E6A"/>
    <w:rsid w:val="00AA42CB"/>
    <w:rsid w:val="00AA442D"/>
    <w:rsid w:val="00AA7216"/>
    <w:rsid w:val="00AB0DB9"/>
    <w:rsid w:val="00AB0E70"/>
    <w:rsid w:val="00AB7630"/>
    <w:rsid w:val="00AC0D9C"/>
    <w:rsid w:val="00AD2A3A"/>
    <w:rsid w:val="00AD4EDA"/>
    <w:rsid w:val="00AD6940"/>
    <w:rsid w:val="00AE10BE"/>
    <w:rsid w:val="00AE2DEB"/>
    <w:rsid w:val="00AE50FD"/>
    <w:rsid w:val="00AF2771"/>
    <w:rsid w:val="00AF4470"/>
    <w:rsid w:val="00AF6696"/>
    <w:rsid w:val="00AF6FEE"/>
    <w:rsid w:val="00AF740C"/>
    <w:rsid w:val="00B019DB"/>
    <w:rsid w:val="00B035DA"/>
    <w:rsid w:val="00B03C8D"/>
    <w:rsid w:val="00B040B1"/>
    <w:rsid w:val="00B04864"/>
    <w:rsid w:val="00B062B6"/>
    <w:rsid w:val="00B20D50"/>
    <w:rsid w:val="00B25577"/>
    <w:rsid w:val="00B26B73"/>
    <w:rsid w:val="00B3313B"/>
    <w:rsid w:val="00B33173"/>
    <w:rsid w:val="00B34345"/>
    <w:rsid w:val="00B34635"/>
    <w:rsid w:val="00B40410"/>
    <w:rsid w:val="00B44CF1"/>
    <w:rsid w:val="00B469D7"/>
    <w:rsid w:val="00B530AC"/>
    <w:rsid w:val="00B5409D"/>
    <w:rsid w:val="00B554CB"/>
    <w:rsid w:val="00B60698"/>
    <w:rsid w:val="00B62090"/>
    <w:rsid w:val="00B62DA5"/>
    <w:rsid w:val="00B65A3C"/>
    <w:rsid w:val="00B65AEA"/>
    <w:rsid w:val="00B7043C"/>
    <w:rsid w:val="00B71979"/>
    <w:rsid w:val="00B72AEC"/>
    <w:rsid w:val="00B74487"/>
    <w:rsid w:val="00B7542E"/>
    <w:rsid w:val="00B75FD7"/>
    <w:rsid w:val="00B80E91"/>
    <w:rsid w:val="00B80F05"/>
    <w:rsid w:val="00B82F5F"/>
    <w:rsid w:val="00B83449"/>
    <w:rsid w:val="00B84749"/>
    <w:rsid w:val="00B84AB3"/>
    <w:rsid w:val="00B90476"/>
    <w:rsid w:val="00BA44EA"/>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57D20"/>
    <w:rsid w:val="00C619D5"/>
    <w:rsid w:val="00C621D4"/>
    <w:rsid w:val="00C6301C"/>
    <w:rsid w:val="00C645E1"/>
    <w:rsid w:val="00C65134"/>
    <w:rsid w:val="00C70F2C"/>
    <w:rsid w:val="00C711BA"/>
    <w:rsid w:val="00C759A1"/>
    <w:rsid w:val="00C7715C"/>
    <w:rsid w:val="00C773AD"/>
    <w:rsid w:val="00C80923"/>
    <w:rsid w:val="00C814D7"/>
    <w:rsid w:val="00C82179"/>
    <w:rsid w:val="00C844B6"/>
    <w:rsid w:val="00C84631"/>
    <w:rsid w:val="00C84B94"/>
    <w:rsid w:val="00C8687D"/>
    <w:rsid w:val="00C93028"/>
    <w:rsid w:val="00C93C86"/>
    <w:rsid w:val="00C97E75"/>
    <w:rsid w:val="00CA5F6A"/>
    <w:rsid w:val="00CA688D"/>
    <w:rsid w:val="00CA7652"/>
    <w:rsid w:val="00CB0985"/>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06F"/>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05A2"/>
    <w:rsid w:val="00DF2E6F"/>
    <w:rsid w:val="00DF7EB2"/>
    <w:rsid w:val="00E01F50"/>
    <w:rsid w:val="00E039FB"/>
    <w:rsid w:val="00E05593"/>
    <w:rsid w:val="00E0729E"/>
    <w:rsid w:val="00E11C15"/>
    <w:rsid w:val="00E15EAE"/>
    <w:rsid w:val="00E17EF6"/>
    <w:rsid w:val="00E20539"/>
    <w:rsid w:val="00E21057"/>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6B95"/>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6AAB"/>
    <w:rsid w:val="00F578DC"/>
    <w:rsid w:val="00F57E88"/>
    <w:rsid w:val="00F6018F"/>
    <w:rsid w:val="00F61CD9"/>
    <w:rsid w:val="00F624C7"/>
    <w:rsid w:val="00F637B0"/>
    <w:rsid w:val="00F64C32"/>
    <w:rsid w:val="00F65D7E"/>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3B410C-9DE9-466F-9AF5-3D842934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F4EEE"/>
    <w:pPr>
      <w:spacing w:line="280" w:lineRule="atLeast"/>
    </w:pPr>
    <w:rPr>
      <w:rFonts w:ascii="Arial" w:hAnsi="Arial"/>
      <w:sz w:val="18"/>
      <w:szCs w:val="24"/>
      <w:lang w:val="nl-NL" w:eastAsia="nl-NL"/>
    </w:rPr>
  </w:style>
  <w:style w:type="paragraph" w:styleId="Kop1">
    <w:name w:val="heading 1"/>
    <w:basedOn w:val="Standaard"/>
    <w:next w:val="Standaard"/>
    <w:link w:val="Kop1Char"/>
    <w:uiPriority w:val="9"/>
    <w:qFormat/>
    <w:rsid w:val="002317E2"/>
    <w:pPr>
      <w:keepNext/>
      <w:spacing w:after="280"/>
      <w:outlineLvl w:val="0"/>
    </w:pPr>
    <w:rPr>
      <w:rFonts w:cs="Arial"/>
      <w:b/>
      <w:bCs/>
      <w:smallCaps/>
      <w:color w:val="17365D" w:themeColor="text2" w:themeShade="BF"/>
      <w:kern w:val="32"/>
      <w:sz w:val="28"/>
      <w:szCs w:val="26"/>
    </w:rPr>
  </w:style>
  <w:style w:type="paragraph" w:styleId="Kop2">
    <w:name w:val="heading 2"/>
    <w:basedOn w:val="Standaard"/>
    <w:next w:val="Standaard"/>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Kop3">
    <w:name w:val="heading 3"/>
    <w:basedOn w:val="Standaard"/>
    <w:next w:val="Standaard"/>
    <w:qFormat/>
    <w:rsid w:val="00967E90"/>
    <w:pPr>
      <w:keepNext/>
      <w:spacing w:before="100" w:beforeAutospacing="1"/>
      <w:outlineLvl w:val="2"/>
    </w:pPr>
    <w:rPr>
      <w:rFonts w:cs="Arial"/>
      <w:b/>
      <w:bCs/>
      <w:color w:val="808080" w:themeColor="background1" w:themeShade="80"/>
      <w:sz w:val="20"/>
      <w:szCs w:val="26"/>
    </w:rPr>
  </w:style>
  <w:style w:type="paragraph" w:styleId="Kop4">
    <w:name w:val="heading 4"/>
    <w:basedOn w:val="Standaard"/>
    <w:next w:val="Standaard"/>
    <w:qFormat/>
    <w:rsid w:val="0012352D"/>
    <w:pPr>
      <w:keepNext/>
      <w:spacing w:before="140"/>
      <w:outlineLvl w:val="3"/>
    </w:pPr>
    <w:rPr>
      <w:b/>
      <w:bCs/>
      <w:szCs w:val="28"/>
    </w:rPr>
  </w:style>
  <w:style w:type="paragraph" w:styleId="Kop5">
    <w:name w:val="heading 5"/>
    <w:basedOn w:val="Standaard"/>
    <w:next w:val="Standaard"/>
    <w:qFormat/>
    <w:rsid w:val="006F4EEE"/>
    <w:pPr>
      <w:numPr>
        <w:ilvl w:val="4"/>
        <w:numId w:val="4"/>
      </w:numPr>
      <w:spacing w:before="240" w:after="60"/>
      <w:outlineLvl w:val="4"/>
    </w:pPr>
    <w:rPr>
      <w:b/>
      <w:bCs/>
      <w:i/>
      <w:iCs/>
      <w:sz w:val="26"/>
      <w:szCs w:val="26"/>
    </w:rPr>
  </w:style>
  <w:style w:type="paragraph" w:styleId="Kop6">
    <w:name w:val="heading 6"/>
    <w:basedOn w:val="Standaard"/>
    <w:next w:val="Standaard"/>
    <w:qFormat/>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qFormat/>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qFormat/>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 w:val="20"/>
      <w:szCs w:val="20"/>
    </w:rPr>
  </w:style>
  <w:style w:type="character" w:styleId="GevolgdeHyperlink">
    <w:name w:val="FollowedHyperlink"/>
    <w:basedOn w:val="Standaardalinea-lettertype"/>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basedOn w:val="Standaardalinea-lettertype"/>
    <w:semiHidden/>
    <w:rsid w:val="006F4EEE"/>
    <w:rPr>
      <w:i/>
      <w:iCs/>
    </w:rPr>
  </w:style>
  <w:style w:type="character" w:styleId="HTMLCode">
    <w:name w:val="HTML Code"/>
    <w:basedOn w:val="Standaardalinea-lettertype"/>
    <w:semiHidden/>
    <w:rsid w:val="006F4EEE"/>
    <w:rPr>
      <w:rFonts w:ascii="Courier New" w:hAnsi="Courier New" w:cs="Courier New"/>
      <w:sz w:val="20"/>
      <w:szCs w:val="20"/>
    </w:rPr>
  </w:style>
  <w:style w:type="character" w:styleId="HTMLDefinition">
    <w:name w:val="HTML Definition"/>
    <w:basedOn w:val="Standaardalinea-lettertype"/>
    <w:semiHidden/>
    <w:rsid w:val="006F4EEE"/>
    <w:rPr>
      <w:i/>
      <w:iCs/>
    </w:rPr>
  </w:style>
  <w:style w:type="character" w:styleId="HTML-toetsenbord">
    <w:name w:val="HTML Keyboard"/>
    <w:basedOn w:val="Standaardalinea-lettertype"/>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 w:val="20"/>
      <w:szCs w:val="20"/>
    </w:rPr>
  </w:style>
  <w:style w:type="character" w:styleId="HTML-voorbeeld">
    <w:name w:val="HTML Sample"/>
    <w:basedOn w:val="Standaardalinea-lettertype"/>
    <w:semiHidden/>
    <w:rsid w:val="006F4EEE"/>
    <w:rPr>
      <w:rFonts w:ascii="Courier New" w:hAnsi="Courier New" w:cs="Courier New"/>
    </w:rPr>
  </w:style>
  <w:style w:type="character" w:styleId="HTML-schrijfmachine">
    <w:name w:val="HTML Typewriter"/>
    <w:basedOn w:val="Standaardalinea-lettertype"/>
    <w:semiHidden/>
    <w:rsid w:val="006F4EEE"/>
    <w:rPr>
      <w:rFonts w:ascii="Courier New" w:hAnsi="Courier New" w:cs="Courier New"/>
      <w:sz w:val="20"/>
      <w:szCs w:val="20"/>
    </w:rPr>
  </w:style>
  <w:style w:type="character" w:styleId="HTMLVariable">
    <w:name w:val="HTML Variable"/>
    <w:basedOn w:val="Standaardalinea-lettertype"/>
    <w:semiHidden/>
    <w:rsid w:val="006F4EEE"/>
    <w:rPr>
      <w:i/>
      <w:iCs/>
    </w:rPr>
  </w:style>
  <w:style w:type="character" w:styleId="Hyperlink">
    <w:name w:val="Hyperlink"/>
    <w:basedOn w:val="Standaardalinea-lettertype"/>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uiPriority w:val="99"/>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 w:val="20"/>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rsid w:val="00424BD8"/>
    <w:pPr>
      <w:numPr>
        <w:numId w:val="3"/>
      </w:numPr>
    </w:pPr>
  </w:style>
  <w:style w:type="paragraph" w:styleId="Plattetekst2">
    <w:name w:val="Body Text 2"/>
    <w:basedOn w:val="Standaard"/>
    <w:semiHidden/>
    <w:rsid w:val="006F4EEE"/>
    <w:pPr>
      <w:spacing w:after="320" w:line="320" w:lineRule="atLeast"/>
    </w:pPr>
    <w:rPr>
      <w:sz w:val="20"/>
    </w:rPr>
  </w:style>
  <w:style w:type="character" w:styleId="Nadruk">
    <w:name w:val="Emphasis"/>
    <w:basedOn w:val="Standaardalinea-lettertype"/>
    <w:qFormat/>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basedOn w:val="Standaardalinea-lettertype"/>
    <w:uiPriority w:val="22"/>
    <w:qFormat/>
    <w:rsid w:val="006F4EEE"/>
    <w:rPr>
      <w:b/>
      <w:bCs/>
    </w:rPr>
  </w:style>
  <w:style w:type="paragraph" w:styleId="Ondertitel">
    <w:name w:val="Subtitle"/>
    <w:basedOn w:val="Standaard"/>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uiPriority w:val="39"/>
    <w:qFormat/>
    <w:rsid w:val="0012352D"/>
    <w:pPr>
      <w:spacing w:before="120" w:after="120"/>
    </w:pPr>
    <w:rPr>
      <w:rFonts w:asciiTheme="minorHAnsi" w:hAnsiTheme="minorHAnsi"/>
      <w:b/>
      <w:bCs/>
      <w:caps/>
      <w:sz w:val="20"/>
      <w:szCs w:val="20"/>
    </w:rPr>
  </w:style>
  <w:style w:type="paragraph" w:styleId="Inhopg2">
    <w:name w:val="toc 2"/>
    <w:basedOn w:val="Standaard"/>
    <w:next w:val="Standaard"/>
    <w:autoRedefine/>
    <w:uiPriority w:val="39"/>
    <w:qFormat/>
    <w:rsid w:val="008A409E"/>
    <w:pPr>
      <w:ind w:left="180"/>
    </w:pPr>
    <w:rPr>
      <w:rFonts w:asciiTheme="minorHAnsi" w:hAnsiTheme="minorHAnsi"/>
      <w:smallCaps/>
      <w:sz w:val="20"/>
      <w:szCs w:val="20"/>
    </w:rPr>
  </w:style>
  <w:style w:type="paragraph" w:styleId="Inhopg3">
    <w:name w:val="toc 3"/>
    <w:basedOn w:val="Standaard"/>
    <w:next w:val="Standaard"/>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ind w:left="540"/>
    </w:pPr>
    <w:rPr>
      <w:rFonts w:asciiTheme="minorHAnsi" w:hAnsiTheme="minorHAnsi"/>
      <w:szCs w:val="18"/>
    </w:rPr>
  </w:style>
  <w:style w:type="paragraph" w:styleId="Inhopg5">
    <w:name w:val="toc 5"/>
    <w:basedOn w:val="Standaard"/>
    <w:next w:val="Standaard"/>
    <w:autoRedefine/>
    <w:semiHidden/>
    <w:rsid w:val="008A409E"/>
    <w:pPr>
      <w:ind w:left="720"/>
    </w:pPr>
    <w:rPr>
      <w:rFonts w:asciiTheme="minorHAnsi" w:hAnsiTheme="minorHAnsi"/>
      <w:szCs w:val="18"/>
    </w:rPr>
  </w:style>
  <w:style w:type="paragraph" w:styleId="Voetnoottekst">
    <w:name w:val="footnote text"/>
    <w:basedOn w:val="Standaard"/>
    <w:semiHidden/>
    <w:rsid w:val="00B20D50"/>
    <w:rPr>
      <w:sz w:val="16"/>
      <w:szCs w:val="20"/>
    </w:rPr>
  </w:style>
  <w:style w:type="character" w:styleId="Voetnootmarkering">
    <w:name w:val="footnote reference"/>
    <w:basedOn w:val="Standaardalinea-lettertyp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basedOn w:val="Standaardalinea-lettertype"/>
    <w:semiHidden/>
    <w:rsid w:val="00A4674B"/>
    <w:rPr>
      <w:vertAlign w:val="superscript"/>
    </w:rPr>
  </w:style>
  <w:style w:type="paragraph" w:styleId="Bijschrift">
    <w:name w:val="caption"/>
    <w:basedOn w:val="Standaard"/>
    <w:next w:val="Standaard"/>
    <w:qFormat/>
    <w:rsid w:val="00157013"/>
    <w:rPr>
      <w:bCs/>
      <w:i/>
      <w:sz w:val="16"/>
      <w:szCs w:val="20"/>
    </w:rPr>
  </w:style>
  <w:style w:type="table" w:customStyle="1" w:styleId="TableGrid1">
    <w:name w:val="Table Grid1"/>
    <w:basedOn w:val="Standaardtabel"/>
    <w:next w:val="Tabelraster"/>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Kop1Char">
    <w:name w:val="Kop 1 Char"/>
    <w:basedOn w:val="Standaardalinea-lettertype"/>
    <w:link w:val="Kop1"/>
    <w:uiPriority w:val="9"/>
    <w:rsid w:val="002317E2"/>
    <w:rPr>
      <w:rFonts w:ascii="Arial" w:hAnsi="Arial" w:cs="Arial"/>
      <w:b/>
      <w:bCs/>
      <w:smallCaps/>
      <w:color w:val="17365D" w:themeColor="text2" w:themeShade="BF"/>
      <w:kern w:val="32"/>
      <w:sz w:val="28"/>
      <w:szCs w:val="26"/>
      <w:lang w:val="nl-NL" w:eastAsia="nl-NL"/>
    </w:rPr>
  </w:style>
  <w:style w:type="paragraph" w:styleId="Geenafstand">
    <w:name w:val="No Spacing"/>
    <w:link w:val="Geenafstand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jstalinea">
    <w:name w:val="List Paragraph"/>
    <w:basedOn w:val="Standaard"/>
    <w:uiPriority w:val="34"/>
    <w:qFormat/>
    <w:rsid w:val="00180BF5"/>
    <w:pPr>
      <w:ind w:left="720"/>
      <w:contextualSpacing/>
    </w:pPr>
  </w:style>
  <w:style w:type="character" w:styleId="Verwijzingopmerking">
    <w:name w:val="annotation reference"/>
    <w:basedOn w:val="Standaardalinea-lettertype"/>
    <w:rsid w:val="003C78E8"/>
    <w:rPr>
      <w:sz w:val="16"/>
      <w:szCs w:val="16"/>
    </w:rPr>
  </w:style>
  <w:style w:type="paragraph" w:styleId="Tekstopmerking">
    <w:name w:val="annotation text"/>
    <w:basedOn w:val="Standaard"/>
    <w:link w:val="TekstopmerkingChar"/>
    <w:rsid w:val="003C78E8"/>
    <w:pPr>
      <w:spacing w:line="240" w:lineRule="auto"/>
    </w:pPr>
    <w:rPr>
      <w:sz w:val="20"/>
      <w:szCs w:val="20"/>
    </w:rPr>
  </w:style>
  <w:style w:type="character" w:customStyle="1" w:styleId="TekstopmerkingChar">
    <w:name w:val="Tekst opmerking Char"/>
    <w:basedOn w:val="Standaardalinea-lettertype"/>
    <w:link w:val="Tekstopmerking"/>
    <w:rsid w:val="003C78E8"/>
    <w:rPr>
      <w:rFonts w:ascii="Arial" w:hAnsi="Arial"/>
      <w:lang w:val="nl-NL" w:eastAsia="nl-NL"/>
    </w:rPr>
  </w:style>
  <w:style w:type="paragraph" w:styleId="Onderwerpvanopmerking">
    <w:name w:val="annotation subject"/>
    <w:basedOn w:val="Tekstopmerking"/>
    <w:next w:val="Tekstopmerking"/>
    <w:link w:val="OnderwerpvanopmerkingChar"/>
    <w:rsid w:val="003C78E8"/>
    <w:rPr>
      <w:b/>
      <w:bCs/>
    </w:rPr>
  </w:style>
  <w:style w:type="character" w:customStyle="1" w:styleId="OnderwerpvanopmerkingChar">
    <w:name w:val="Onderwerp van opmerking Char"/>
    <w:basedOn w:val="TekstopmerkingChar"/>
    <w:link w:val="Onderwerpvanopmerking"/>
    <w:rsid w:val="003C78E8"/>
    <w:rPr>
      <w:rFonts w:ascii="Arial" w:hAnsi="Arial"/>
      <w:b/>
      <w:bCs/>
      <w:lang w:val="nl-NL" w:eastAsia="nl-NL"/>
    </w:rPr>
  </w:style>
  <w:style w:type="paragraph" w:styleId="Kopvaninhoudsopgave">
    <w:name w:val="TOC Heading"/>
    <w:basedOn w:val="Kop1"/>
    <w:next w:val="Standaard"/>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Standaardalinea-lettertype"/>
    <w:rsid w:val="0012716A"/>
  </w:style>
  <w:style w:type="character" w:customStyle="1" w:styleId="GeenafstandChar">
    <w:name w:val="Geen afstand Char"/>
    <w:basedOn w:val="Standaardalinea-lettertype"/>
    <w:link w:val="Geenafstand"/>
    <w:uiPriority w:val="1"/>
    <w:rsid w:val="005F7999"/>
    <w:rPr>
      <w:rFonts w:ascii="Arial" w:hAnsi="Arial"/>
      <w:sz w:val="18"/>
      <w:szCs w:val="24"/>
      <w:lang w:val="nl-NL" w:eastAsia="nl-NL"/>
    </w:rPr>
  </w:style>
  <w:style w:type="paragraph" w:styleId="Inhopg6">
    <w:name w:val="toc 6"/>
    <w:basedOn w:val="Standaard"/>
    <w:next w:val="Standaard"/>
    <w:autoRedefine/>
    <w:rsid w:val="003D2654"/>
    <w:pPr>
      <w:ind w:left="900"/>
    </w:pPr>
    <w:rPr>
      <w:rFonts w:asciiTheme="minorHAnsi" w:hAnsiTheme="minorHAnsi"/>
      <w:szCs w:val="18"/>
    </w:rPr>
  </w:style>
  <w:style w:type="paragraph" w:styleId="Inhopg7">
    <w:name w:val="toc 7"/>
    <w:basedOn w:val="Standaard"/>
    <w:next w:val="Standaard"/>
    <w:autoRedefine/>
    <w:rsid w:val="003D2654"/>
    <w:pPr>
      <w:ind w:left="1080"/>
    </w:pPr>
    <w:rPr>
      <w:rFonts w:asciiTheme="minorHAnsi" w:hAnsiTheme="minorHAnsi"/>
      <w:szCs w:val="18"/>
    </w:rPr>
  </w:style>
  <w:style w:type="paragraph" w:styleId="Inhopg8">
    <w:name w:val="toc 8"/>
    <w:basedOn w:val="Standaard"/>
    <w:next w:val="Standaard"/>
    <w:autoRedefine/>
    <w:rsid w:val="003D2654"/>
    <w:pPr>
      <w:ind w:left="1260"/>
    </w:pPr>
    <w:rPr>
      <w:rFonts w:asciiTheme="minorHAnsi" w:hAnsiTheme="minorHAnsi"/>
      <w:szCs w:val="18"/>
    </w:rPr>
  </w:style>
  <w:style w:type="paragraph" w:styleId="Inhopg9">
    <w:name w:val="toc 9"/>
    <w:basedOn w:val="Standaard"/>
    <w:next w:val="Standaard"/>
    <w:autoRedefine/>
    <w:rsid w:val="003D2654"/>
    <w:pPr>
      <w:ind w:left="1440"/>
    </w:pPr>
    <w:rPr>
      <w:rFonts w:asciiTheme="minorHAnsi" w:hAnsiTheme="minorHAnsi"/>
      <w:szCs w:val="18"/>
    </w:rPr>
  </w:style>
  <w:style w:type="paragraph" w:styleId="Bibliografie">
    <w:name w:val="Bibliography"/>
    <w:basedOn w:val="Standaard"/>
    <w:next w:val="Standaard"/>
    <w:uiPriority w:val="37"/>
    <w:unhideWhenUsed/>
    <w:rsid w:val="00A63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566066138">
      <w:bodyDiv w:val="1"/>
      <w:marLeft w:val="0"/>
      <w:marRight w:val="0"/>
      <w:marTop w:val="0"/>
      <w:marBottom w:val="0"/>
      <w:divBdr>
        <w:top w:val="none" w:sz="0" w:space="0" w:color="auto"/>
        <w:left w:val="none" w:sz="0" w:space="0" w:color="auto"/>
        <w:bottom w:val="none" w:sz="0" w:space="0" w:color="auto"/>
        <w:right w:val="none" w:sz="0" w:space="0" w:color="auto"/>
      </w:divBdr>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855316406">
      <w:bodyDiv w:val="1"/>
      <w:marLeft w:val="0"/>
      <w:marRight w:val="0"/>
      <w:marTop w:val="0"/>
      <w:marBottom w:val="0"/>
      <w:divBdr>
        <w:top w:val="none" w:sz="0" w:space="0" w:color="auto"/>
        <w:left w:val="none" w:sz="0" w:space="0" w:color="auto"/>
        <w:bottom w:val="none" w:sz="0" w:space="0" w:color="auto"/>
        <w:right w:val="none" w:sz="0" w:space="0" w:color="auto"/>
      </w:divBdr>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331760485">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554002260">
      <w:bodyDiv w:val="1"/>
      <w:marLeft w:val="0"/>
      <w:marRight w:val="0"/>
      <w:marTop w:val="0"/>
      <w:marBottom w:val="0"/>
      <w:divBdr>
        <w:top w:val="none" w:sz="0" w:space="0" w:color="auto"/>
        <w:left w:val="none" w:sz="0" w:space="0" w:color="auto"/>
        <w:bottom w:val="none" w:sz="0" w:space="0" w:color="auto"/>
        <w:right w:val="none" w:sz="0" w:space="0" w:color="auto"/>
      </w:divBdr>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Pie18</b:Tag>
    <b:SourceType>InternetSite</b:SourceType>
    <b:Guid>{37F27EB1-B772-40DF-B13C-17A12572F640}</b:Guid>
    <b:Author>
      <b:Author>
        <b:NameList>
          <b:Person>
            <b:Last>P.</b:Last>
            <b:First>Pieter</b:First>
          </b:Person>
        </b:NameList>
      </b:Author>
    </b:Author>
    <b:Title>A beginners guide to the ESP8266</b:Title>
    <b:InternetSiteTitle>github</b:InternetSiteTitle>
    <b:Year>2018</b:Year>
    <b:Month>Maart</b:Month>
    <b:Day>21</b:Day>
    <b:URL>https://tttapa.github.io/ESP8266/Chap01%20-%20ESP8266.html</b:URL>
    <b:RefOrder>1</b:RefOrder>
  </b:Source>
  <b:Source>
    <b:Tag>Ard18</b:Tag>
    <b:SourceType>InternetSite</b:SourceType>
    <b:Guid>{176026D5-9410-4E0F-A53E-82870260E775}</b:Guid>
    <b:Author>
      <b:Author>
        <b:Corporate>Arduino</b:Corporate>
      </b:Author>
    </b:Author>
    <b:Title>WiFi.status</b:Title>
    <b:InternetSiteTitle>Arduino.cc</b:InternetSiteTitle>
    <b:Year>2018</b:Year>
    <b:Month>Maart</b:Month>
    <b:Day>21</b:Day>
    <b:URL>https://www.arduino.cc/en/Reference/WiFiStatus</b:URL>
    <b:RefOrder>2</b:RefOrder>
  </b:Source>
  <b:Source>
    <b:Tag>Ard181</b:Tag>
    <b:SourceType>InternetSite</b:SourceType>
    <b:Guid>{0B5879D4-7FF8-48BD-A7A6-CC213C134A90}</b:Guid>
    <b:Author>
      <b:Author>
        <b:NameList>
          <b:Person>
            <b:Last>Arduino</b:Last>
          </b:Person>
        </b:NameList>
      </b:Author>
    </b:Author>
    <b:Title>WiFi Library</b:Title>
    <b:InternetSiteTitle>Arduino.cc</b:InternetSiteTitle>
    <b:Year>2018</b:Year>
    <b:Month>Maart</b:Month>
    <b:Day>21</b:Day>
    <b:URL>https://www.arduino.cc/en/Reference/WiFi</b:URL>
    <b:RefOrder>3</b:RefOrder>
  </b:Source>
</b:Sources>
</file>

<file path=customXml/itemProps1.xml><?xml version="1.0" encoding="utf-8"?>
<ds:datastoreItem xmlns:ds="http://schemas.openxmlformats.org/officeDocument/2006/customXml" ds:itemID="{78DC712A-6FE2-4E84-BE6D-466E53C5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Template>
  <TotalTime>135</TotalTime>
  <Pages>3</Pages>
  <Words>468</Words>
  <Characters>2575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rapport</vt:lpstr>
    </vt:vector>
  </TitlesOfParts>
  <Company>Gramma</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Yasin Amir</cp:lastModifiedBy>
  <cp:revision>5</cp:revision>
  <cp:lastPrinted>2015-02-18T11:07:00Z</cp:lastPrinted>
  <dcterms:created xsi:type="dcterms:W3CDTF">2018-05-01T12:29:00Z</dcterms:created>
  <dcterms:modified xsi:type="dcterms:W3CDTF">2018-05-01T14:44:00Z</dcterms:modified>
</cp:coreProperties>
</file>