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B44" w:rsidRDefault="00C80923" w:rsidP="000D0B44">
      <w:pPr>
        <w:rPr>
          <w:rFonts w:cs="Arial"/>
          <w:kern w:val="32"/>
          <w:sz w:val="26"/>
          <w:szCs w:val="26"/>
        </w:rPr>
      </w:pPr>
      <w:r>
        <w:rPr>
          <w:bCs/>
          <w:noProof/>
          <w:color w:val="0000FF"/>
          <w:position w:val="2"/>
          <w:sz w:val="24"/>
          <w:lang w:val="nl-BE" w:eastAsia="nl-BE"/>
        </w:rPr>
        <w:drawing>
          <wp:inline distT="0" distB="0" distL="0" distR="0" wp14:anchorId="12C2A648" wp14:editId="5071C663">
            <wp:extent cx="1524000" cy="487680"/>
            <wp:effectExtent l="0" t="0" r="0" b="7620"/>
            <wp:docPr id="56" name="Afbeelding 56" descr="C:\Users\gino\AppData\Local\Microsoft\Windows\INetCache\Content.Word\00272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ino\AppData\Local\Microsoft\Windows\INetCache\Content.Word\002725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EA" w:rsidRDefault="004708EA" w:rsidP="004708EA">
      <w:pPr>
        <w:pStyle w:val="Heading1"/>
      </w:pPr>
    </w:p>
    <w:p w:rsidR="004708EA" w:rsidRDefault="004708EA" w:rsidP="004708EA">
      <w:pPr>
        <w:pStyle w:val="Heading1"/>
      </w:pPr>
    </w:p>
    <w:p w:rsidR="004708EA" w:rsidRDefault="004708EA" w:rsidP="004708EA">
      <w:pPr>
        <w:pStyle w:val="Heading1"/>
      </w:pPr>
    </w:p>
    <w:p w:rsidR="004708EA" w:rsidRPr="00D53537" w:rsidRDefault="00C844B6" w:rsidP="004708EA">
      <w:pPr>
        <w:pStyle w:val="Heading1"/>
        <w:rPr>
          <w:b w:val="0"/>
          <w:sz w:val="18"/>
          <w:szCs w:val="18"/>
          <w:lang w:val="en-US" w:eastAsia="nl-BE"/>
        </w:rPr>
      </w:pPr>
      <w:r w:rsidRPr="00D53537">
        <w:rPr>
          <w:smallCaps w:val="0"/>
          <w:lang w:val="en-US"/>
        </w:rPr>
        <w:t>Title</w:t>
      </w:r>
      <w:r w:rsidR="004708EA" w:rsidRPr="00D53537">
        <w:rPr>
          <w:smallCaps w:val="0"/>
          <w:lang w:val="en-US"/>
        </w:rPr>
        <w:t>:</w:t>
      </w:r>
      <w:r w:rsidR="004708EA" w:rsidRPr="00D53537">
        <w:rPr>
          <w:lang w:val="en-US"/>
        </w:rPr>
        <w:t xml:space="preserve"> </w:t>
      </w:r>
      <w:r w:rsidR="00D53537" w:rsidRPr="00D53537">
        <w:rPr>
          <w:lang w:val="en-US"/>
        </w:rPr>
        <w:t>Basic RC Build</w:t>
      </w:r>
    </w:p>
    <w:p w:rsidR="004708EA" w:rsidRPr="00D53537" w:rsidRDefault="00D53537" w:rsidP="004708EA">
      <w:pPr>
        <w:rPr>
          <w:lang w:val="en-US" w:eastAsia="nl-BE"/>
        </w:rPr>
      </w:pPr>
      <w:r w:rsidRPr="00D53537">
        <w:rPr>
          <w:lang w:val="en-US" w:eastAsia="nl-BE"/>
        </w:rPr>
        <w:t>Si</w:t>
      </w:r>
      <w:r>
        <w:rPr>
          <w:lang w:val="en-US" w:eastAsia="nl-BE"/>
        </w:rPr>
        <w:t>ngh Satish</w:t>
      </w:r>
    </w:p>
    <w:p w:rsidR="004708EA" w:rsidRDefault="004708EA" w:rsidP="004708EA">
      <w:pPr>
        <w:rPr>
          <w:lang w:val="en-US" w:eastAsia="nl-BE"/>
        </w:rPr>
      </w:pPr>
    </w:p>
    <w:p w:rsidR="00D53537" w:rsidRDefault="00D53537" w:rsidP="004708EA"/>
    <w:p w:rsidR="004708EA" w:rsidRPr="00D53537" w:rsidRDefault="00C844B6" w:rsidP="004708EA">
      <w:pPr>
        <w:pStyle w:val="Heading1"/>
        <w:rPr>
          <w:smallCaps w:val="0"/>
          <w:lang w:val="en-US"/>
        </w:rPr>
      </w:pPr>
      <w:r w:rsidRPr="00D53537">
        <w:rPr>
          <w:smallCaps w:val="0"/>
          <w:lang w:val="en-US"/>
        </w:rPr>
        <w:t>Intro</w:t>
      </w:r>
    </w:p>
    <w:p w:rsidR="004708EA" w:rsidRPr="00D53537" w:rsidRDefault="00D53537" w:rsidP="004708EA">
      <w:pPr>
        <w:pStyle w:val="NoSpacing"/>
        <w:rPr>
          <w:szCs w:val="16"/>
          <w:lang w:val="en-US"/>
        </w:rPr>
      </w:pPr>
      <w:r w:rsidRPr="00D53537">
        <w:rPr>
          <w:lang w:val="en-US"/>
        </w:rPr>
        <w:t xml:space="preserve">In this </w:t>
      </w:r>
      <w:r>
        <w:rPr>
          <w:lang w:val="en-US"/>
        </w:rPr>
        <w:t xml:space="preserve">document you will find how a basic RC car is put together and how you can choose the best combination of components for your own wishes. </w:t>
      </w:r>
    </w:p>
    <w:p w:rsidR="004708EA" w:rsidRPr="004708EA" w:rsidRDefault="004708EA" w:rsidP="004708EA"/>
    <w:p w:rsidR="004708EA" w:rsidRPr="00D53537" w:rsidRDefault="00C844B6" w:rsidP="004708EA">
      <w:pPr>
        <w:pStyle w:val="Heading1"/>
        <w:rPr>
          <w:smallCaps w:val="0"/>
          <w:lang w:val="en-US"/>
        </w:rPr>
      </w:pPr>
      <w:r w:rsidRPr="00D53537">
        <w:rPr>
          <w:smallCaps w:val="0"/>
          <w:lang w:val="en-US"/>
        </w:rPr>
        <w:t>Information &amp; conclusion</w:t>
      </w:r>
    </w:p>
    <w:p w:rsidR="00D53537" w:rsidRDefault="00D53537" w:rsidP="00D53537">
      <w:pPr>
        <w:pStyle w:val="Heading1"/>
        <w:rPr>
          <w:lang w:val="en-US"/>
        </w:rPr>
      </w:pPr>
      <w:r>
        <w:rPr>
          <w:lang w:val="en-US"/>
        </w:rPr>
        <w:t>Basic RC car components</w:t>
      </w: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  <w:r>
        <w:rPr>
          <w:lang w:val="en-US"/>
        </w:rPr>
        <w:t>A basic RC car consists of a couple of components:</w:t>
      </w:r>
    </w:p>
    <w:p w:rsidR="00D53537" w:rsidRDefault="00D53537" w:rsidP="00D53537">
      <w:pPr>
        <w:pStyle w:val="ListParagraph"/>
        <w:numPr>
          <w:ilvl w:val="0"/>
          <w:numId w:val="21"/>
        </w:numPr>
        <w:spacing w:after="160" w:line="259" w:lineRule="auto"/>
        <w:rPr>
          <w:lang w:val="en-US"/>
        </w:rPr>
      </w:pPr>
      <w:proofErr w:type="gramStart"/>
      <w:r>
        <w:rPr>
          <w:lang w:val="en-US"/>
        </w:rPr>
        <w:t>Receiver :</w:t>
      </w:r>
      <w:proofErr w:type="gramEnd"/>
      <w:r>
        <w:rPr>
          <w:lang w:val="en-US"/>
        </w:rPr>
        <w:t xml:space="preserve"> gets the radio waves from the controller and outputs those to the IC</w:t>
      </w:r>
    </w:p>
    <w:p w:rsidR="00D53537" w:rsidRDefault="00D53537" w:rsidP="00D53537">
      <w:pPr>
        <w:pStyle w:val="ListParagraph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Servo: to steer the wheels left and right</w:t>
      </w:r>
    </w:p>
    <w:p w:rsidR="00D53537" w:rsidRDefault="00D53537" w:rsidP="00D53537">
      <w:pPr>
        <w:pStyle w:val="ListParagraph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Electronic Speed Controller(esc): takes 2 signals to power the motor. </w:t>
      </w:r>
    </w:p>
    <w:p w:rsidR="00D53537" w:rsidRDefault="00D53537" w:rsidP="00D53537">
      <w:pPr>
        <w:pStyle w:val="ListParagraph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Motor: gives power to the wheels</w:t>
      </w:r>
    </w:p>
    <w:p w:rsidR="00D53537" w:rsidRDefault="00D53537" w:rsidP="00D53537">
      <w:pPr>
        <w:rPr>
          <w:lang w:val="en-US"/>
        </w:rPr>
      </w:pPr>
    </w:p>
    <w:p w:rsidR="00D53537" w:rsidRPr="0096245E" w:rsidRDefault="00D53537" w:rsidP="00D53537">
      <w:pPr>
        <w:pStyle w:val="Heading1"/>
        <w:rPr>
          <w:lang w:val="en-US"/>
        </w:rPr>
      </w:pPr>
      <w:r>
        <w:rPr>
          <w:lang w:val="en-US"/>
        </w:rPr>
        <w:t>Motor</w:t>
      </w:r>
    </w:p>
    <w:p w:rsidR="00D53537" w:rsidRDefault="00D53537" w:rsidP="00D53537">
      <w:pPr>
        <w:rPr>
          <w:lang w:val="en-US"/>
        </w:rPr>
      </w:pPr>
      <w:r>
        <w:rPr>
          <w:lang w:val="en-US"/>
        </w:rPr>
        <w:t>Everything comes down to the motor which is basically the most critical component of the car.</w:t>
      </w:r>
      <w:r>
        <w:rPr>
          <w:lang w:val="en-US"/>
        </w:rPr>
        <w:br/>
        <w:t>There are two types of motors you can have.</w:t>
      </w:r>
    </w:p>
    <w:p w:rsidR="00D53537" w:rsidRDefault="00D53537" w:rsidP="00D53537">
      <w:pPr>
        <w:pStyle w:val="ListParagraph"/>
        <w:numPr>
          <w:ilvl w:val="0"/>
          <w:numId w:val="22"/>
        </w:numPr>
        <w:spacing w:after="160" w:line="259" w:lineRule="auto"/>
        <w:rPr>
          <w:lang w:val="en-US"/>
        </w:rPr>
      </w:pPr>
      <w:r>
        <w:rPr>
          <w:lang w:val="en-US"/>
        </w:rPr>
        <w:t>Electric motors: Brushless or brushed</w:t>
      </w:r>
    </w:p>
    <w:p w:rsidR="00D53537" w:rsidRDefault="00D53537" w:rsidP="00D53537">
      <w:pPr>
        <w:pStyle w:val="ListParagraph"/>
        <w:numPr>
          <w:ilvl w:val="0"/>
          <w:numId w:val="22"/>
        </w:numPr>
        <w:spacing w:after="160" w:line="259" w:lineRule="auto"/>
        <w:rPr>
          <w:lang w:val="en-US"/>
        </w:rPr>
      </w:pPr>
      <w:r>
        <w:rPr>
          <w:lang w:val="en-US"/>
        </w:rPr>
        <w:t>Nitro motors</w:t>
      </w:r>
    </w:p>
    <w:p w:rsidR="00D53537" w:rsidRDefault="00D53537" w:rsidP="00D53537">
      <w:pPr>
        <w:rPr>
          <w:lang w:val="en-US"/>
        </w:rPr>
      </w:pPr>
      <w:r>
        <w:rPr>
          <w:lang w:val="en-US"/>
        </w:rPr>
        <w:t>We will be using electric motors that are brushed because they are cheaper. The brushless motors are used for cars to reduce noise and make them last longer.</w:t>
      </w:r>
    </w:p>
    <w:p w:rsidR="00D53537" w:rsidRDefault="00D53537" w:rsidP="00D53537">
      <w:pPr>
        <w:rPr>
          <w:lang w:val="en-US"/>
        </w:rPr>
      </w:pPr>
      <w:r>
        <w:rPr>
          <w:lang w:val="en-US"/>
        </w:rPr>
        <w:t xml:space="preserve">Nitro motors are used with some sort of nitro fluid which is expensive and dangerous. </w:t>
      </w:r>
    </w:p>
    <w:p w:rsidR="00D53537" w:rsidRDefault="00D53537" w:rsidP="00D53537">
      <w:pPr>
        <w:pStyle w:val="Heading2"/>
        <w:rPr>
          <w:lang w:val="en-US"/>
        </w:rPr>
      </w:pPr>
    </w:p>
    <w:p w:rsidR="00D53537" w:rsidRDefault="00D53537" w:rsidP="00D53537">
      <w:pPr>
        <w:pStyle w:val="Heading2"/>
        <w:rPr>
          <w:lang w:val="en-US"/>
        </w:rPr>
      </w:pPr>
      <w:r>
        <w:rPr>
          <w:lang w:val="en-US"/>
        </w:rPr>
        <w:t>Working of a motor</w:t>
      </w:r>
    </w:p>
    <w:p w:rsidR="00D53537" w:rsidRDefault="00D53537" w:rsidP="00D53537">
      <w:pPr>
        <w:rPr>
          <w:lang w:val="en-US"/>
        </w:rPr>
      </w:pPr>
      <w:r>
        <w:rPr>
          <w:lang w:val="en-US"/>
        </w:rPr>
        <w:t>Here is how a small electric DC-motor works (with brushes):</w:t>
      </w:r>
    </w:p>
    <w:p w:rsidR="00D53537" w:rsidRDefault="00D53537" w:rsidP="00D53537">
      <w:pPr>
        <w:rPr>
          <w:lang w:val="en-US"/>
        </w:rPr>
      </w:pPr>
      <w:r>
        <w:rPr>
          <w:lang w:val="en-US"/>
        </w:rPr>
        <w:t xml:space="preserve">The core purpose of the motor is to turn electric energy into mechanical energy in the form of rotation. It relies on the magnetic properties of materials. </w:t>
      </w:r>
    </w:p>
    <w:p w:rsidR="00D53537" w:rsidRDefault="00D53537" w:rsidP="00D535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3D3330" wp14:editId="6BE19AF7">
            <wp:simplePos x="0" y="0"/>
            <wp:positionH relativeFrom="margin">
              <wp:align>center</wp:align>
            </wp:positionH>
            <wp:positionV relativeFrom="paragraph">
              <wp:posOffset>576580</wp:posOffset>
            </wp:positionV>
            <wp:extent cx="3886200" cy="1485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if you put an electromagnet in between two magnets and you give current then the magnet will start turning because of </w:t>
      </w:r>
      <w:r>
        <w:rPr>
          <w:lang w:val="en-US"/>
        </w:rPr>
        <w:lastRenderedPageBreak/>
        <w:t xml:space="preserve">the forces working on it. </w:t>
      </w:r>
      <w:r>
        <w:rPr>
          <w:lang w:val="en-US"/>
        </w:rPr>
        <w:br/>
      </w: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02F076" wp14:editId="10CFCD17">
            <wp:simplePos x="0" y="0"/>
            <wp:positionH relativeFrom="column">
              <wp:posOffset>776605</wp:posOffset>
            </wp:positionH>
            <wp:positionV relativeFrom="paragraph">
              <wp:posOffset>814705</wp:posOffset>
            </wp:positionV>
            <wp:extent cx="4181475" cy="17621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E2E">
        <w:rPr>
          <w:lang w:val="en-US"/>
        </w:rPr>
        <w:t xml:space="preserve">To solve the tricky </w:t>
      </w:r>
      <w:proofErr w:type="gramStart"/>
      <w:r w:rsidRPr="006F0E2E">
        <w:rPr>
          <w:lang w:val="en-US"/>
        </w:rPr>
        <w:t>p</w:t>
      </w:r>
      <w:r>
        <w:rPr>
          <w:lang w:val="en-US"/>
        </w:rPr>
        <w:t>arts</w:t>
      </w:r>
      <w:proofErr w:type="gramEnd"/>
      <w:r>
        <w:rPr>
          <w:lang w:val="en-US"/>
        </w:rPr>
        <w:t xml:space="preserve"> we use a commutator.</w:t>
      </w:r>
      <w:r>
        <w:rPr>
          <w:lang w:val="en-US"/>
        </w:rPr>
        <w:br/>
        <w:t xml:space="preserve">This part will make sure the wires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turn and break but also cause the polarity to switch so the motor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stop rotating. The commutator is connected via two brushes to the terminal (that is connected to the electromagnet).</w:t>
      </w:r>
      <w:r w:rsidRPr="002D4E7F">
        <w:rPr>
          <w:noProof/>
          <w:lang w:val="en-US"/>
        </w:rPr>
        <w:t xml:space="preserve"> </w:t>
      </w:r>
    </w:p>
    <w:p w:rsidR="00D53537" w:rsidRDefault="00D53537" w:rsidP="00D53537">
      <w:pPr>
        <w:pStyle w:val="Heading2"/>
        <w:rPr>
          <w:lang w:val="en-US"/>
        </w:rPr>
      </w:pPr>
    </w:p>
    <w:p w:rsidR="00D53537" w:rsidRDefault="00D53537" w:rsidP="00D53537">
      <w:pPr>
        <w:pStyle w:val="Heading2"/>
        <w:rPr>
          <w:lang w:val="en-US"/>
        </w:rPr>
      </w:pPr>
      <w:r>
        <w:rPr>
          <w:lang w:val="en-US"/>
        </w:rPr>
        <w:t>Control of the motor</w:t>
      </w:r>
    </w:p>
    <w:p w:rsidR="00D53537" w:rsidRDefault="00D53537" w:rsidP="00D53537">
      <w:pPr>
        <w:rPr>
          <w:lang w:val="en-US"/>
        </w:rPr>
      </w:pPr>
      <w:r>
        <w:rPr>
          <w:lang w:val="en-US"/>
        </w:rPr>
        <w:t>The motor only has two terminals. You can invert the inputs and the motor will turn the other way.</w:t>
      </w:r>
      <w:r>
        <w:rPr>
          <w:lang w:val="en-US"/>
        </w:rPr>
        <w:br/>
        <w:t xml:space="preserve">We can also disconnect both terminals and then it will just stop getting energy. If you short-circuit both terminals the motor will stop. </w:t>
      </w:r>
    </w:p>
    <w:p w:rsidR="00D53537" w:rsidRDefault="00D53537" w:rsidP="00D535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FBA641" wp14:editId="6725B63F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3086100" cy="914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To create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will use the H-bridge formation and in the middle we put the motor. </w:t>
      </w:r>
    </w:p>
    <w:p w:rsidR="00D53537" w:rsidRDefault="00D53537" w:rsidP="00D53537">
      <w:pPr>
        <w:rPr>
          <w:lang w:val="en-US"/>
        </w:rPr>
      </w:pPr>
      <w:r>
        <w:rPr>
          <w:lang w:val="en-US"/>
        </w:rPr>
        <w:t xml:space="preserve">Now we can control the motor in </w:t>
      </w:r>
      <w:proofErr w:type="gramStart"/>
      <w:r>
        <w:rPr>
          <w:lang w:val="en-US"/>
        </w:rPr>
        <w:t>different ways</w:t>
      </w:r>
      <w:proofErr w:type="gramEnd"/>
      <w:r>
        <w:rPr>
          <w:lang w:val="en-US"/>
        </w:rPr>
        <w:t xml:space="preserve"> described. </w:t>
      </w:r>
    </w:p>
    <w:p w:rsidR="00D53537" w:rsidRDefault="00D53537" w:rsidP="00D535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CD764A" wp14:editId="613FC1D5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390900" cy="1181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537" w:rsidRDefault="00D53537" w:rsidP="00D5353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D53537" w:rsidRDefault="00D53537" w:rsidP="00D53537">
      <w:pPr>
        <w:pStyle w:val="Heading1"/>
        <w:rPr>
          <w:lang w:val="en-US"/>
        </w:rPr>
      </w:pPr>
    </w:p>
    <w:p w:rsidR="00D53537" w:rsidRDefault="00D53537" w:rsidP="00D53537">
      <w:pPr>
        <w:pStyle w:val="Heading1"/>
        <w:rPr>
          <w:lang w:val="en-US"/>
        </w:rPr>
      </w:pPr>
    </w:p>
    <w:p w:rsidR="00D53537" w:rsidRDefault="00D53537" w:rsidP="00D53537">
      <w:pPr>
        <w:pStyle w:val="Heading1"/>
        <w:rPr>
          <w:lang w:val="en-US"/>
        </w:rPr>
      </w:pPr>
    </w:p>
    <w:p w:rsidR="00D53537" w:rsidRDefault="00D53537" w:rsidP="00D53537">
      <w:pPr>
        <w:pStyle w:val="Heading1"/>
        <w:rPr>
          <w:lang w:val="en-US"/>
        </w:rPr>
      </w:pPr>
    </w:p>
    <w:p w:rsidR="00D53537" w:rsidRPr="0073697A" w:rsidRDefault="00D53537" w:rsidP="00D53537">
      <w:pPr>
        <w:rPr>
          <w:lang w:val="en-US"/>
        </w:rPr>
      </w:pPr>
    </w:p>
    <w:p w:rsidR="00D53537" w:rsidRDefault="00D53537" w:rsidP="00D53537">
      <w:pPr>
        <w:pStyle w:val="Heading1"/>
        <w:rPr>
          <w:lang w:val="en-US"/>
        </w:rPr>
      </w:pPr>
      <w:r>
        <w:rPr>
          <w:lang w:val="en-US"/>
        </w:rPr>
        <w:t>Servo</w:t>
      </w: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  <w:r>
        <w:rPr>
          <w:lang w:val="en-US"/>
        </w:rPr>
        <w:t>This component of the RC car is pure for turning the wheels left or right.</w:t>
      </w:r>
    </w:p>
    <w:p w:rsidR="00D53537" w:rsidRDefault="00D53537" w:rsidP="00D535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FBF71F" wp14:editId="0E444BF0">
            <wp:simplePos x="0" y="0"/>
            <wp:positionH relativeFrom="margin">
              <wp:posOffset>1552575</wp:posOffset>
            </wp:positionH>
            <wp:positionV relativeFrom="paragraph">
              <wp:posOffset>13970</wp:posOffset>
            </wp:positionV>
            <wp:extent cx="2478405" cy="23717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  <w:r>
        <w:rPr>
          <w:lang w:val="en-US"/>
        </w:rPr>
        <w:t>Servo consists of some smaller parts:</w:t>
      </w:r>
    </w:p>
    <w:p w:rsidR="00D53537" w:rsidRDefault="00D53537" w:rsidP="00D53537">
      <w:pPr>
        <w:pStyle w:val="ListParagraph"/>
        <w:numPr>
          <w:ilvl w:val="0"/>
          <w:numId w:val="23"/>
        </w:numPr>
        <w:spacing w:after="160" w:line="259" w:lineRule="auto"/>
        <w:rPr>
          <w:lang w:val="en-US"/>
        </w:rPr>
      </w:pPr>
      <w:r>
        <w:rPr>
          <w:lang w:val="en-US"/>
        </w:rPr>
        <w:t>Controller circuit: will feedback the user input</w:t>
      </w:r>
    </w:p>
    <w:p w:rsidR="00D53537" w:rsidRDefault="00D53537" w:rsidP="00D53537">
      <w:pPr>
        <w:pStyle w:val="ListParagraph"/>
        <w:numPr>
          <w:ilvl w:val="0"/>
          <w:numId w:val="23"/>
        </w:numPr>
        <w:spacing w:after="160" w:line="259" w:lineRule="auto"/>
        <w:rPr>
          <w:lang w:val="en-US"/>
        </w:rPr>
      </w:pPr>
      <w:r>
        <w:rPr>
          <w:lang w:val="en-US"/>
        </w:rPr>
        <w:t>The feedback potentiometer: this is connected to the turning part and is used to calculate the angle of turn</w:t>
      </w:r>
    </w:p>
    <w:p w:rsidR="00D53537" w:rsidRDefault="00D53537" w:rsidP="00D53537">
      <w:pPr>
        <w:pStyle w:val="ListParagraph"/>
        <w:numPr>
          <w:ilvl w:val="0"/>
          <w:numId w:val="23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The motor: there is a </w:t>
      </w:r>
      <w:proofErr w:type="gramStart"/>
      <w:r>
        <w:rPr>
          <w:lang w:val="en-US"/>
        </w:rPr>
        <w:t>high speed</w:t>
      </w:r>
      <w:proofErr w:type="gramEnd"/>
      <w:r>
        <w:rPr>
          <w:lang w:val="en-US"/>
        </w:rPr>
        <w:t xml:space="preserve"> DC-motor inside of the servo which is used to turn the little handle</w:t>
      </w:r>
    </w:p>
    <w:p w:rsidR="00D53537" w:rsidRDefault="00D53537" w:rsidP="00D53537">
      <w:pPr>
        <w:pStyle w:val="ListParagraph"/>
        <w:numPr>
          <w:ilvl w:val="0"/>
          <w:numId w:val="23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The gearbox: there is a little gearbox that is used to control the rpm. </w:t>
      </w:r>
    </w:p>
    <w:p w:rsidR="00D53537" w:rsidRPr="00670B07" w:rsidRDefault="00D53537" w:rsidP="00D53537">
      <w:pPr>
        <w:pStyle w:val="ListParagraph"/>
        <w:numPr>
          <w:ilvl w:val="0"/>
          <w:numId w:val="23"/>
        </w:numPr>
        <w:spacing w:after="160" w:line="259" w:lineRule="auto"/>
        <w:rPr>
          <w:lang w:val="en-US"/>
        </w:rPr>
      </w:pPr>
      <w:r>
        <w:rPr>
          <w:lang w:val="en-US"/>
        </w:rPr>
        <w:t>The drive shaft: this will be rotated to the angle the user wishes.</w:t>
      </w:r>
    </w:p>
    <w:p w:rsidR="00D53537" w:rsidRPr="0073697A" w:rsidRDefault="00D53537" w:rsidP="00D53537">
      <w:pPr>
        <w:pStyle w:val="Heading1"/>
        <w:rPr>
          <w:lang w:val="en-US"/>
        </w:rPr>
      </w:pPr>
      <w:r>
        <w:rPr>
          <w:lang w:val="en-US"/>
        </w:rPr>
        <w:t>Electronic speed control</w:t>
      </w:r>
    </w:p>
    <w:p w:rsidR="00D53537" w:rsidRDefault="00D53537" w:rsidP="00D53537">
      <w:pPr>
        <w:rPr>
          <w:lang w:val="en-US"/>
        </w:rPr>
      </w:pPr>
    </w:p>
    <w:p w:rsidR="00D53537" w:rsidRDefault="00D53537" w:rsidP="00D535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1EA56" wp14:editId="4927CF44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3848100" cy="251269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This is a small component that is used to regulate the speed of an electric motor. </w:t>
      </w:r>
      <w:r>
        <w:rPr>
          <w:lang w:val="en-US"/>
        </w:rPr>
        <w:br/>
        <w:t>To make it easier for ourselves we chose to not play with this component from our microcontroller.</w:t>
      </w:r>
    </w:p>
    <w:p w:rsidR="004708EA" w:rsidRPr="00D53537" w:rsidRDefault="00C844B6" w:rsidP="00D53537">
      <w:pPr>
        <w:pStyle w:val="Heading1"/>
        <w:rPr>
          <w:smallCaps w:val="0"/>
          <w:lang w:val="en-US"/>
        </w:rPr>
      </w:pPr>
      <w:proofErr w:type="spellStart"/>
      <w:r w:rsidRPr="00D53537">
        <w:rPr>
          <w:smallCaps w:val="0"/>
          <w:lang w:val="en-US"/>
        </w:rPr>
        <w:lastRenderedPageBreak/>
        <w:t>Referencelist</w:t>
      </w:r>
      <w:proofErr w:type="spellEnd"/>
    </w:p>
    <w:p w:rsidR="00D53537" w:rsidRDefault="00D53537" w:rsidP="00D53537">
      <w:pPr>
        <w:rPr>
          <w:lang w:val="en-US"/>
        </w:rPr>
      </w:pPr>
      <w:hyperlink r:id="rId15" w:history="1">
        <w:r w:rsidRPr="00A40AE0">
          <w:rPr>
            <w:rStyle w:val="Hyperlink"/>
            <w:lang w:val="en-US"/>
          </w:rPr>
          <w:t>http://pcbheaven.com/wikipages/How_RC_Servos_Works/</w:t>
        </w:r>
      </w:hyperlink>
    </w:p>
    <w:p w:rsidR="00D53537" w:rsidRDefault="00D53537" w:rsidP="00D53537">
      <w:pPr>
        <w:rPr>
          <w:lang w:val="en-US"/>
        </w:rPr>
      </w:pPr>
      <w:hyperlink r:id="rId16" w:history="1">
        <w:r w:rsidRPr="00A40AE0">
          <w:rPr>
            <w:rStyle w:val="Hyperlink"/>
            <w:lang w:val="en-US"/>
          </w:rPr>
          <w:t>https://community.nxp.com/docs/DOC-1067</w:t>
        </w:r>
      </w:hyperlink>
    </w:p>
    <w:p w:rsidR="00D53537" w:rsidRDefault="00D53537" w:rsidP="00D53537">
      <w:pPr>
        <w:rPr>
          <w:rStyle w:val="Hyperlink"/>
          <w:lang w:val="en-US"/>
        </w:rPr>
      </w:pPr>
      <w:hyperlink r:id="rId17" w:history="1">
        <w:r w:rsidRPr="00A40AE0">
          <w:rPr>
            <w:rStyle w:val="Hyperlink"/>
            <w:lang w:val="en-US"/>
          </w:rPr>
          <w:t>http://www.rcmodelswiz.co.uk/electronic-speed-controllers-esc/</w:t>
        </w:r>
      </w:hyperlink>
    </w:p>
    <w:p w:rsidR="004708EA" w:rsidRPr="00D53537" w:rsidRDefault="004708EA" w:rsidP="004708EA">
      <w:pPr>
        <w:rPr>
          <w:lang w:val="en-US"/>
        </w:rPr>
      </w:pPr>
    </w:p>
    <w:p w:rsidR="005E21C1" w:rsidRDefault="005E21C1" w:rsidP="005E21C1">
      <w:pPr>
        <w:pStyle w:val="NoSpacing"/>
        <w:ind w:left="1440"/>
        <w:rPr>
          <w:sz w:val="22"/>
          <w:szCs w:val="22"/>
        </w:rPr>
      </w:pPr>
      <w:bookmarkStart w:id="0" w:name="_GoBack"/>
      <w:bookmarkEnd w:id="0"/>
    </w:p>
    <w:sectPr w:rsidR="005E21C1" w:rsidSect="002857E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endnotePr>
        <w:numFmt w:val="lowerLetter"/>
      </w:endnotePr>
      <w:type w:val="continuous"/>
      <w:pgSz w:w="11906" w:h="16838" w:code="9"/>
      <w:pgMar w:top="1134" w:right="1134" w:bottom="1134" w:left="567" w:header="794" w:footer="79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E62" w:rsidRDefault="00141E62" w:rsidP="00374390">
      <w:r>
        <w:separator/>
      </w:r>
    </w:p>
  </w:endnote>
  <w:endnote w:type="continuationSeparator" w:id="0">
    <w:p w:rsidR="00141E62" w:rsidRDefault="00141E62">
      <w:r>
        <w:continuationSeparator/>
      </w:r>
    </w:p>
  </w:endnote>
  <w:endnote w:type="continuationNotice" w:id="1">
    <w:p w:rsidR="00141E62" w:rsidRDefault="00141E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8EA" w:rsidRDefault="004708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CB1" w:rsidRDefault="00854CB1">
    <w:pPr>
      <w:pStyle w:val="Footer"/>
    </w:pPr>
    <w:r>
      <w:t xml:space="preserve">Pagina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53537">
      <w:rPr>
        <w:b/>
        <w:noProof/>
      </w:rPr>
      <w:t>4</w:t>
    </w:r>
    <w:r>
      <w:rPr>
        <w:b/>
      </w:rPr>
      <w:fldChar w:fldCharType="end"/>
    </w:r>
    <w:r>
      <w:t xml:space="preserve"> van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53537">
      <w:rPr>
        <w:b/>
        <w:noProof/>
      </w:rPr>
      <w:t>4</w:t>
    </w:r>
    <w:r>
      <w:rPr>
        <w:b/>
      </w:rPr>
      <w:fldChar w:fldCharType="end"/>
    </w:r>
    <w:r>
      <w:ptab w:relativeTo="margin" w:alignment="center" w:leader="none"/>
    </w:r>
    <w:r w:rsidR="004708EA">
      <w:t>verslagstructuur</w:t>
    </w:r>
    <w:r>
      <w:ptab w:relativeTo="margin" w:alignment="right" w:leader="none"/>
    </w:r>
    <w:r>
      <w:fldChar w:fldCharType="begin"/>
    </w:r>
    <w:r>
      <w:instrText xml:space="preserve"> TIME \@ "d-M-yyyy" </w:instrText>
    </w:r>
    <w:r>
      <w:fldChar w:fldCharType="separate"/>
    </w:r>
    <w:r w:rsidR="00D53537">
      <w:rPr>
        <w:noProof/>
      </w:rPr>
      <w:t>7-3-2018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8EA" w:rsidRDefault="00470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E62" w:rsidRDefault="00141E62">
      <w:r>
        <w:separator/>
      </w:r>
    </w:p>
  </w:footnote>
  <w:footnote w:type="continuationSeparator" w:id="0">
    <w:p w:rsidR="00141E62" w:rsidRDefault="00141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8EA" w:rsidRDefault="004708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8EA" w:rsidRDefault="004708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8EA" w:rsidRDefault="00470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160B0C"/>
    <w:lvl w:ilvl="0">
      <w:start w:val="1"/>
      <w:numFmt w:val="decimal"/>
      <w:pStyle w:val="ListNumber5"/>
      <w:lvlText w:val="%1"/>
      <w:lvlJc w:val="left"/>
      <w:pPr>
        <w:tabs>
          <w:tab w:val="num" w:pos="1786"/>
        </w:tabs>
        <w:ind w:left="1786" w:hanging="198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BBA06F62"/>
    <w:lvl w:ilvl="0">
      <w:start w:val="1"/>
      <w:numFmt w:val="decimal"/>
      <w:pStyle w:val="ListNumber4"/>
      <w:lvlText w:val="%1"/>
      <w:lvlJc w:val="left"/>
      <w:pPr>
        <w:tabs>
          <w:tab w:val="num" w:pos="1389"/>
        </w:tabs>
        <w:ind w:left="1389" w:hanging="198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F22F0DE"/>
    <w:lvl w:ilvl="0">
      <w:start w:val="1"/>
      <w:numFmt w:val="decimal"/>
      <w:pStyle w:val="ListNumber3"/>
      <w:lvlText w:val="%1"/>
      <w:lvlJc w:val="left"/>
      <w:pPr>
        <w:tabs>
          <w:tab w:val="num" w:pos="992"/>
        </w:tabs>
        <w:ind w:left="992" w:hanging="198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93268E42"/>
    <w:lvl w:ilvl="0">
      <w:start w:val="1"/>
      <w:numFmt w:val="decimal"/>
      <w:pStyle w:val="ListNumber2"/>
      <w:lvlText w:val="%1"/>
      <w:lvlJc w:val="left"/>
      <w:pPr>
        <w:tabs>
          <w:tab w:val="num" w:pos="595"/>
        </w:tabs>
        <w:ind w:left="595" w:hanging="198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258252D0"/>
    <w:lvl w:ilvl="0">
      <w:start w:val="1"/>
      <w:numFmt w:val="bullet"/>
      <w:pStyle w:val="ListBullet5"/>
      <w:lvlText w:val="–"/>
      <w:lvlJc w:val="left"/>
      <w:pPr>
        <w:tabs>
          <w:tab w:val="num" w:pos="1786"/>
        </w:tabs>
        <w:ind w:left="1786" w:hanging="198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8F9A979E"/>
    <w:lvl w:ilvl="0">
      <w:start w:val="1"/>
      <w:numFmt w:val="bullet"/>
      <w:pStyle w:val="ListBullet4"/>
      <w:lvlText w:val="–"/>
      <w:lvlJc w:val="left"/>
      <w:pPr>
        <w:tabs>
          <w:tab w:val="num" w:pos="1389"/>
        </w:tabs>
        <w:ind w:left="1389" w:hanging="198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3DE26F98"/>
    <w:lvl w:ilvl="0">
      <w:start w:val="1"/>
      <w:numFmt w:val="bullet"/>
      <w:pStyle w:val="ListBullet3"/>
      <w:lvlText w:val="–"/>
      <w:lvlJc w:val="left"/>
      <w:pPr>
        <w:tabs>
          <w:tab w:val="num" w:pos="992"/>
        </w:tabs>
        <w:ind w:left="992" w:hanging="198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2A4E4D62"/>
    <w:lvl w:ilvl="0">
      <w:start w:val="1"/>
      <w:numFmt w:val="bullet"/>
      <w:pStyle w:val="ListBullet2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47864040"/>
    <w:lvl w:ilvl="0">
      <w:start w:val="1"/>
      <w:numFmt w:val="decimal"/>
      <w:pStyle w:val="ListNumber"/>
      <w:lvlText w:val="%1"/>
      <w:lvlJc w:val="left"/>
      <w:pPr>
        <w:tabs>
          <w:tab w:val="num" w:pos="198"/>
        </w:tabs>
        <w:ind w:left="198" w:hanging="19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5EA58C4"/>
    <w:lvl w:ilvl="0">
      <w:start w:val="1"/>
      <w:numFmt w:val="bullet"/>
      <w:pStyle w:val="ListBullet"/>
      <w:lvlText w:val="–"/>
      <w:lvlJc w:val="left"/>
      <w:pPr>
        <w:tabs>
          <w:tab w:val="num" w:pos="198"/>
        </w:tabs>
        <w:ind w:left="198" w:hanging="198"/>
      </w:pPr>
      <w:rPr>
        <w:rFonts w:ascii="Arial" w:hAnsi="Arial" w:hint="default"/>
      </w:rPr>
    </w:lvl>
  </w:abstractNum>
  <w:abstractNum w:abstractNumId="10" w15:restartNumberingAfterBreak="0">
    <w:nsid w:val="01030675"/>
    <w:multiLevelType w:val="hybridMultilevel"/>
    <w:tmpl w:val="BB123C68"/>
    <w:lvl w:ilvl="0" w:tplc="E59E60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7221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CEE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EEB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401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7C40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027D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C39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12FF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4AF59B7"/>
    <w:multiLevelType w:val="hybridMultilevel"/>
    <w:tmpl w:val="39A038E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30624"/>
    <w:multiLevelType w:val="hybridMultilevel"/>
    <w:tmpl w:val="8FF2DF88"/>
    <w:lvl w:ilvl="0" w:tplc="F89C16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B0CE0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4ECA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9C00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EC9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BAD1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EE78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3039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94DB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EB65CFA"/>
    <w:multiLevelType w:val="hybridMultilevel"/>
    <w:tmpl w:val="A6128E56"/>
    <w:lvl w:ilvl="0" w:tplc="D2BC00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DA6542">
      <w:start w:val="121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AAB01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324E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8E38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8805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22E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A39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4428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8B26A3C"/>
    <w:multiLevelType w:val="hybridMultilevel"/>
    <w:tmpl w:val="3DDEE68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A7EA3"/>
    <w:multiLevelType w:val="multilevel"/>
    <w:tmpl w:val="00C855E2"/>
    <w:styleLink w:val="ArticleSection"/>
    <w:lvl w:ilvl="0">
      <w:start w:val="1"/>
      <w:numFmt w:val="upperRoman"/>
      <w:suff w:val="space"/>
      <w:lvlText w:val="TITEL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Hoofdstuk %2 –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Art. %3 :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 w15:restartNumberingAfterBreak="0">
    <w:nsid w:val="569432EF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4C7601C"/>
    <w:multiLevelType w:val="hybridMultilevel"/>
    <w:tmpl w:val="9E72F618"/>
    <w:lvl w:ilvl="0" w:tplc="96D4C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6A0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C9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E4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61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E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68B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EB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A2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9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766C53F1"/>
    <w:multiLevelType w:val="hybridMultilevel"/>
    <w:tmpl w:val="29D40F64"/>
    <w:lvl w:ilvl="0" w:tplc="B21C5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106174">
      <w:start w:val="133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38C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E21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EE4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C8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69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40C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E2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8D847D9"/>
    <w:multiLevelType w:val="hybridMultilevel"/>
    <w:tmpl w:val="03985C60"/>
    <w:lvl w:ilvl="0" w:tplc="68F632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0FFF4">
      <w:start w:val="80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7C5D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4A5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7AF1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3024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E20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42F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705B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305665"/>
    <w:multiLevelType w:val="hybridMultilevel"/>
    <w:tmpl w:val="4A842D0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21"/>
  </w:num>
  <w:num w:numId="17">
    <w:abstractNumId w:val="17"/>
  </w:num>
  <w:num w:numId="18">
    <w:abstractNumId w:val="10"/>
  </w:num>
  <w:num w:numId="19">
    <w:abstractNumId w:val="12"/>
  </w:num>
  <w:num w:numId="20">
    <w:abstractNumId w:val="20"/>
  </w:num>
  <w:num w:numId="21">
    <w:abstractNumId w:val="11"/>
  </w:num>
  <w:num w:numId="22">
    <w:abstractNumId w:val="22"/>
  </w:num>
  <w:num w:numId="23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7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lowerLetter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948"/>
    <w:rsid w:val="00000395"/>
    <w:rsid w:val="000048E2"/>
    <w:rsid w:val="000155CC"/>
    <w:rsid w:val="00016664"/>
    <w:rsid w:val="00017387"/>
    <w:rsid w:val="00022955"/>
    <w:rsid w:val="000255F2"/>
    <w:rsid w:val="000317C6"/>
    <w:rsid w:val="00031F6D"/>
    <w:rsid w:val="00032213"/>
    <w:rsid w:val="00036322"/>
    <w:rsid w:val="00037EA6"/>
    <w:rsid w:val="00041D86"/>
    <w:rsid w:val="00044C42"/>
    <w:rsid w:val="00045EEA"/>
    <w:rsid w:val="0004613A"/>
    <w:rsid w:val="0005017A"/>
    <w:rsid w:val="000556FC"/>
    <w:rsid w:val="000568FD"/>
    <w:rsid w:val="000612F7"/>
    <w:rsid w:val="00070EBB"/>
    <w:rsid w:val="00072555"/>
    <w:rsid w:val="000727DB"/>
    <w:rsid w:val="0007511C"/>
    <w:rsid w:val="0008539A"/>
    <w:rsid w:val="00086801"/>
    <w:rsid w:val="00086E3F"/>
    <w:rsid w:val="000931A8"/>
    <w:rsid w:val="00096CBE"/>
    <w:rsid w:val="000A0A05"/>
    <w:rsid w:val="000A0A91"/>
    <w:rsid w:val="000A345D"/>
    <w:rsid w:val="000A3BCB"/>
    <w:rsid w:val="000A5123"/>
    <w:rsid w:val="000B0C91"/>
    <w:rsid w:val="000B17CF"/>
    <w:rsid w:val="000B6BFB"/>
    <w:rsid w:val="000C108C"/>
    <w:rsid w:val="000C53AC"/>
    <w:rsid w:val="000C69C6"/>
    <w:rsid w:val="000C737F"/>
    <w:rsid w:val="000C7BF5"/>
    <w:rsid w:val="000D0B44"/>
    <w:rsid w:val="000D322D"/>
    <w:rsid w:val="000D3A46"/>
    <w:rsid w:val="000D422F"/>
    <w:rsid w:val="000D58B3"/>
    <w:rsid w:val="000D7C1A"/>
    <w:rsid w:val="000E2E9A"/>
    <w:rsid w:val="000E3DD9"/>
    <w:rsid w:val="000F06FC"/>
    <w:rsid w:val="000F3F8D"/>
    <w:rsid w:val="000F5C36"/>
    <w:rsid w:val="000F5E29"/>
    <w:rsid w:val="000F65BD"/>
    <w:rsid w:val="00100A59"/>
    <w:rsid w:val="00101FCA"/>
    <w:rsid w:val="0010356A"/>
    <w:rsid w:val="00105494"/>
    <w:rsid w:val="0011307D"/>
    <w:rsid w:val="00115A3D"/>
    <w:rsid w:val="001165C2"/>
    <w:rsid w:val="0012352D"/>
    <w:rsid w:val="00124ECC"/>
    <w:rsid w:val="0012533D"/>
    <w:rsid w:val="0012716A"/>
    <w:rsid w:val="001317BC"/>
    <w:rsid w:val="001337D1"/>
    <w:rsid w:val="00137AF4"/>
    <w:rsid w:val="00137DD4"/>
    <w:rsid w:val="00141E62"/>
    <w:rsid w:val="00146018"/>
    <w:rsid w:val="001464BA"/>
    <w:rsid w:val="00146797"/>
    <w:rsid w:val="00151E36"/>
    <w:rsid w:val="0015361C"/>
    <w:rsid w:val="00153C95"/>
    <w:rsid w:val="00157013"/>
    <w:rsid w:val="00162A66"/>
    <w:rsid w:val="00163881"/>
    <w:rsid w:val="00165E9B"/>
    <w:rsid w:val="00167818"/>
    <w:rsid w:val="001715D5"/>
    <w:rsid w:val="001719E6"/>
    <w:rsid w:val="00172989"/>
    <w:rsid w:val="001732CA"/>
    <w:rsid w:val="00173971"/>
    <w:rsid w:val="00173A8E"/>
    <w:rsid w:val="00175212"/>
    <w:rsid w:val="00180BF5"/>
    <w:rsid w:val="001832CD"/>
    <w:rsid w:val="00183EC2"/>
    <w:rsid w:val="0019420D"/>
    <w:rsid w:val="001A30FE"/>
    <w:rsid w:val="001A39EB"/>
    <w:rsid w:val="001B141C"/>
    <w:rsid w:val="001B4824"/>
    <w:rsid w:val="001C0A14"/>
    <w:rsid w:val="001C1AA2"/>
    <w:rsid w:val="001C2B31"/>
    <w:rsid w:val="001C3179"/>
    <w:rsid w:val="001C4644"/>
    <w:rsid w:val="001C6A19"/>
    <w:rsid w:val="001D2EE3"/>
    <w:rsid w:val="001D3E81"/>
    <w:rsid w:val="001D74B4"/>
    <w:rsid w:val="001E30C6"/>
    <w:rsid w:val="001E66D1"/>
    <w:rsid w:val="001E7023"/>
    <w:rsid w:val="001E771C"/>
    <w:rsid w:val="001F3BD5"/>
    <w:rsid w:val="001F5291"/>
    <w:rsid w:val="001F6747"/>
    <w:rsid w:val="001F7F52"/>
    <w:rsid w:val="002014F7"/>
    <w:rsid w:val="00202309"/>
    <w:rsid w:val="00202CF1"/>
    <w:rsid w:val="00203205"/>
    <w:rsid w:val="00204964"/>
    <w:rsid w:val="00207434"/>
    <w:rsid w:val="002115AF"/>
    <w:rsid w:val="002136A6"/>
    <w:rsid w:val="00213B92"/>
    <w:rsid w:val="0022190C"/>
    <w:rsid w:val="00223F47"/>
    <w:rsid w:val="0022567F"/>
    <w:rsid w:val="002265CB"/>
    <w:rsid w:val="002317E2"/>
    <w:rsid w:val="002335FE"/>
    <w:rsid w:val="00237C80"/>
    <w:rsid w:val="00243DAF"/>
    <w:rsid w:val="00254ECC"/>
    <w:rsid w:val="00262A89"/>
    <w:rsid w:val="00264878"/>
    <w:rsid w:val="00266A0E"/>
    <w:rsid w:val="00271169"/>
    <w:rsid w:val="002764D6"/>
    <w:rsid w:val="00276677"/>
    <w:rsid w:val="00282235"/>
    <w:rsid w:val="00284355"/>
    <w:rsid w:val="002857E6"/>
    <w:rsid w:val="00286899"/>
    <w:rsid w:val="00287286"/>
    <w:rsid w:val="00291D30"/>
    <w:rsid w:val="002924C9"/>
    <w:rsid w:val="0029395C"/>
    <w:rsid w:val="0029463D"/>
    <w:rsid w:val="002978AD"/>
    <w:rsid w:val="002A05C3"/>
    <w:rsid w:val="002A50AF"/>
    <w:rsid w:val="002B09C9"/>
    <w:rsid w:val="002B5B74"/>
    <w:rsid w:val="002B624C"/>
    <w:rsid w:val="002C1A68"/>
    <w:rsid w:val="002C2BC8"/>
    <w:rsid w:val="002C2C15"/>
    <w:rsid w:val="002C3FE3"/>
    <w:rsid w:val="002C4D1C"/>
    <w:rsid w:val="002C5CB2"/>
    <w:rsid w:val="002D2D99"/>
    <w:rsid w:val="002D421A"/>
    <w:rsid w:val="002D4EBE"/>
    <w:rsid w:val="002D6084"/>
    <w:rsid w:val="002E05B7"/>
    <w:rsid w:val="002F1120"/>
    <w:rsid w:val="002F2905"/>
    <w:rsid w:val="002F5AE9"/>
    <w:rsid w:val="00300620"/>
    <w:rsid w:val="00304244"/>
    <w:rsid w:val="003056F2"/>
    <w:rsid w:val="00305B66"/>
    <w:rsid w:val="00312BC2"/>
    <w:rsid w:val="00312C2E"/>
    <w:rsid w:val="00313A50"/>
    <w:rsid w:val="00313D95"/>
    <w:rsid w:val="0031424B"/>
    <w:rsid w:val="00316274"/>
    <w:rsid w:val="003215F9"/>
    <w:rsid w:val="00321640"/>
    <w:rsid w:val="00324605"/>
    <w:rsid w:val="00325483"/>
    <w:rsid w:val="00326294"/>
    <w:rsid w:val="00332CFF"/>
    <w:rsid w:val="00333586"/>
    <w:rsid w:val="003347F9"/>
    <w:rsid w:val="00334864"/>
    <w:rsid w:val="00335854"/>
    <w:rsid w:val="00341786"/>
    <w:rsid w:val="003417C4"/>
    <w:rsid w:val="00346569"/>
    <w:rsid w:val="00346B96"/>
    <w:rsid w:val="003509EF"/>
    <w:rsid w:val="003517C4"/>
    <w:rsid w:val="00352C0D"/>
    <w:rsid w:val="003543CE"/>
    <w:rsid w:val="003576D1"/>
    <w:rsid w:val="00360D8E"/>
    <w:rsid w:val="0036101C"/>
    <w:rsid w:val="00366CE8"/>
    <w:rsid w:val="00367905"/>
    <w:rsid w:val="00373706"/>
    <w:rsid w:val="00374390"/>
    <w:rsid w:val="003765D3"/>
    <w:rsid w:val="003765F4"/>
    <w:rsid w:val="00380FA6"/>
    <w:rsid w:val="00384615"/>
    <w:rsid w:val="003851A6"/>
    <w:rsid w:val="00386FAB"/>
    <w:rsid w:val="0038799E"/>
    <w:rsid w:val="00391D3E"/>
    <w:rsid w:val="00392C78"/>
    <w:rsid w:val="003939F3"/>
    <w:rsid w:val="0039528D"/>
    <w:rsid w:val="003978A2"/>
    <w:rsid w:val="00397B61"/>
    <w:rsid w:val="003A4E2F"/>
    <w:rsid w:val="003B2BB9"/>
    <w:rsid w:val="003B425E"/>
    <w:rsid w:val="003B7DBE"/>
    <w:rsid w:val="003C19C5"/>
    <w:rsid w:val="003C246D"/>
    <w:rsid w:val="003C71FD"/>
    <w:rsid w:val="003C78E8"/>
    <w:rsid w:val="003D2654"/>
    <w:rsid w:val="003D60F8"/>
    <w:rsid w:val="003E0075"/>
    <w:rsid w:val="003F100F"/>
    <w:rsid w:val="003F3EE0"/>
    <w:rsid w:val="003F705B"/>
    <w:rsid w:val="00401EDF"/>
    <w:rsid w:val="004031AE"/>
    <w:rsid w:val="0040544C"/>
    <w:rsid w:val="00416114"/>
    <w:rsid w:val="0041793C"/>
    <w:rsid w:val="00423A91"/>
    <w:rsid w:val="00424BD8"/>
    <w:rsid w:val="004343EB"/>
    <w:rsid w:val="00461D94"/>
    <w:rsid w:val="00462E97"/>
    <w:rsid w:val="00470507"/>
    <w:rsid w:val="004708EA"/>
    <w:rsid w:val="00487125"/>
    <w:rsid w:val="00491445"/>
    <w:rsid w:val="00491EF6"/>
    <w:rsid w:val="004930C9"/>
    <w:rsid w:val="004A29A5"/>
    <w:rsid w:val="004B0BC1"/>
    <w:rsid w:val="004C0217"/>
    <w:rsid w:val="004C6EAD"/>
    <w:rsid w:val="004D038C"/>
    <w:rsid w:val="004D1B6F"/>
    <w:rsid w:val="004D289A"/>
    <w:rsid w:val="004F03CB"/>
    <w:rsid w:val="004F2BB0"/>
    <w:rsid w:val="004F4C7A"/>
    <w:rsid w:val="004F7920"/>
    <w:rsid w:val="00501BFF"/>
    <w:rsid w:val="00502687"/>
    <w:rsid w:val="00502D55"/>
    <w:rsid w:val="00503E04"/>
    <w:rsid w:val="00507273"/>
    <w:rsid w:val="00511429"/>
    <w:rsid w:val="00514C98"/>
    <w:rsid w:val="005153C6"/>
    <w:rsid w:val="00517003"/>
    <w:rsid w:val="00524B78"/>
    <w:rsid w:val="00525ED1"/>
    <w:rsid w:val="00533E23"/>
    <w:rsid w:val="00534B53"/>
    <w:rsid w:val="00534EC5"/>
    <w:rsid w:val="00546650"/>
    <w:rsid w:val="0055101B"/>
    <w:rsid w:val="005554BB"/>
    <w:rsid w:val="00564367"/>
    <w:rsid w:val="005644BF"/>
    <w:rsid w:val="005662BE"/>
    <w:rsid w:val="0057148F"/>
    <w:rsid w:val="00572605"/>
    <w:rsid w:val="00580E20"/>
    <w:rsid w:val="00581A81"/>
    <w:rsid w:val="00581F12"/>
    <w:rsid w:val="00587CCC"/>
    <w:rsid w:val="00593D20"/>
    <w:rsid w:val="00596D79"/>
    <w:rsid w:val="005A10AF"/>
    <w:rsid w:val="005A2470"/>
    <w:rsid w:val="005A5621"/>
    <w:rsid w:val="005A5CDA"/>
    <w:rsid w:val="005A5F27"/>
    <w:rsid w:val="005B05FC"/>
    <w:rsid w:val="005B6A63"/>
    <w:rsid w:val="005E0B92"/>
    <w:rsid w:val="005E21C1"/>
    <w:rsid w:val="005E2770"/>
    <w:rsid w:val="005E6CDB"/>
    <w:rsid w:val="005F7999"/>
    <w:rsid w:val="005F7A4C"/>
    <w:rsid w:val="006014B9"/>
    <w:rsid w:val="0060318A"/>
    <w:rsid w:val="00610A85"/>
    <w:rsid w:val="00622B76"/>
    <w:rsid w:val="00623440"/>
    <w:rsid w:val="00650000"/>
    <w:rsid w:val="00652161"/>
    <w:rsid w:val="006539BE"/>
    <w:rsid w:val="00655924"/>
    <w:rsid w:val="006637D6"/>
    <w:rsid w:val="00664A94"/>
    <w:rsid w:val="00680E1B"/>
    <w:rsid w:val="006832E0"/>
    <w:rsid w:val="00687FFA"/>
    <w:rsid w:val="006928F6"/>
    <w:rsid w:val="00693ADE"/>
    <w:rsid w:val="00694EC8"/>
    <w:rsid w:val="006A6799"/>
    <w:rsid w:val="006B0358"/>
    <w:rsid w:val="006B2B2C"/>
    <w:rsid w:val="006B311C"/>
    <w:rsid w:val="006B7841"/>
    <w:rsid w:val="006C20DB"/>
    <w:rsid w:val="006C4D87"/>
    <w:rsid w:val="006C5725"/>
    <w:rsid w:val="006E7819"/>
    <w:rsid w:val="006F07E1"/>
    <w:rsid w:val="006F30BC"/>
    <w:rsid w:val="006F4EEE"/>
    <w:rsid w:val="00700A40"/>
    <w:rsid w:val="00701F68"/>
    <w:rsid w:val="007023BA"/>
    <w:rsid w:val="00723A44"/>
    <w:rsid w:val="00723BEC"/>
    <w:rsid w:val="007247FD"/>
    <w:rsid w:val="00725B60"/>
    <w:rsid w:val="00733514"/>
    <w:rsid w:val="00733E94"/>
    <w:rsid w:val="00734492"/>
    <w:rsid w:val="007375A9"/>
    <w:rsid w:val="00737D55"/>
    <w:rsid w:val="00737E1A"/>
    <w:rsid w:val="007455BD"/>
    <w:rsid w:val="00750524"/>
    <w:rsid w:val="00751A9D"/>
    <w:rsid w:val="007522BD"/>
    <w:rsid w:val="0075340A"/>
    <w:rsid w:val="00753616"/>
    <w:rsid w:val="00753948"/>
    <w:rsid w:val="00765C65"/>
    <w:rsid w:val="00767B33"/>
    <w:rsid w:val="007704D4"/>
    <w:rsid w:val="00772829"/>
    <w:rsid w:val="007730D1"/>
    <w:rsid w:val="00782B74"/>
    <w:rsid w:val="007844B4"/>
    <w:rsid w:val="00787A64"/>
    <w:rsid w:val="0079062E"/>
    <w:rsid w:val="00794BB0"/>
    <w:rsid w:val="007A67E7"/>
    <w:rsid w:val="007B10BA"/>
    <w:rsid w:val="007B2C02"/>
    <w:rsid w:val="007C6FB6"/>
    <w:rsid w:val="007D05EF"/>
    <w:rsid w:val="007D07AF"/>
    <w:rsid w:val="007D2518"/>
    <w:rsid w:val="007D3162"/>
    <w:rsid w:val="007E14A0"/>
    <w:rsid w:val="007E2155"/>
    <w:rsid w:val="007E55E8"/>
    <w:rsid w:val="007E6D5A"/>
    <w:rsid w:val="007E7E00"/>
    <w:rsid w:val="007F1FAE"/>
    <w:rsid w:val="007F54CE"/>
    <w:rsid w:val="007F7EAD"/>
    <w:rsid w:val="0080284F"/>
    <w:rsid w:val="00804BFE"/>
    <w:rsid w:val="00804CD2"/>
    <w:rsid w:val="00805B6D"/>
    <w:rsid w:val="00811EFC"/>
    <w:rsid w:val="0081450B"/>
    <w:rsid w:val="0081549D"/>
    <w:rsid w:val="00821C99"/>
    <w:rsid w:val="00825DA8"/>
    <w:rsid w:val="00827920"/>
    <w:rsid w:val="00830BDC"/>
    <w:rsid w:val="00831358"/>
    <w:rsid w:val="00832DCC"/>
    <w:rsid w:val="00832FA0"/>
    <w:rsid w:val="008348FB"/>
    <w:rsid w:val="00840F72"/>
    <w:rsid w:val="00840FA4"/>
    <w:rsid w:val="0084114E"/>
    <w:rsid w:val="00843511"/>
    <w:rsid w:val="00843538"/>
    <w:rsid w:val="00854CB1"/>
    <w:rsid w:val="00855979"/>
    <w:rsid w:val="00856CF7"/>
    <w:rsid w:val="008574D1"/>
    <w:rsid w:val="008607F4"/>
    <w:rsid w:val="0086220A"/>
    <w:rsid w:val="00862C6F"/>
    <w:rsid w:val="0086406C"/>
    <w:rsid w:val="008711D2"/>
    <w:rsid w:val="00872CFA"/>
    <w:rsid w:val="00872DC0"/>
    <w:rsid w:val="00877E4C"/>
    <w:rsid w:val="008821F4"/>
    <w:rsid w:val="00890697"/>
    <w:rsid w:val="00890F58"/>
    <w:rsid w:val="00896200"/>
    <w:rsid w:val="008A18D7"/>
    <w:rsid w:val="008A2DB2"/>
    <w:rsid w:val="008A344F"/>
    <w:rsid w:val="008A409E"/>
    <w:rsid w:val="008A42B5"/>
    <w:rsid w:val="008B7F6F"/>
    <w:rsid w:val="008C0949"/>
    <w:rsid w:val="008D1826"/>
    <w:rsid w:val="008D2DE7"/>
    <w:rsid w:val="008D3C52"/>
    <w:rsid w:val="008D640F"/>
    <w:rsid w:val="008E0560"/>
    <w:rsid w:val="008E05F1"/>
    <w:rsid w:val="008E1124"/>
    <w:rsid w:val="008E1DB2"/>
    <w:rsid w:val="008E2EF0"/>
    <w:rsid w:val="008E2F20"/>
    <w:rsid w:val="008F43F9"/>
    <w:rsid w:val="008F480E"/>
    <w:rsid w:val="008F6F6B"/>
    <w:rsid w:val="0090092D"/>
    <w:rsid w:val="00902CD0"/>
    <w:rsid w:val="00907236"/>
    <w:rsid w:val="0090786B"/>
    <w:rsid w:val="009156BB"/>
    <w:rsid w:val="00923B81"/>
    <w:rsid w:val="009250D9"/>
    <w:rsid w:val="0092562B"/>
    <w:rsid w:val="00925B89"/>
    <w:rsid w:val="00926F4E"/>
    <w:rsid w:val="009311CD"/>
    <w:rsid w:val="009317D3"/>
    <w:rsid w:val="00933786"/>
    <w:rsid w:val="00940249"/>
    <w:rsid w:val="009426F3"/>
    <w:rsid w:val="009430E2"/>
    <w:rsid w:val="0094331C"/>
    <w:rsid w:val="009446F5"/>
    <w:rsid w:val="00953EE3"/>
    <w:rsid w:val="00960B28"/>
    <w:rsid w:val="009648A0"/>
    <w:rsid w:val="00964D62"/>
    <w:rsid w:val="00967E90"/>
    <w:rsid w:val="0097345B"/>
    <w:rsid w:val="009808DE"/>
    <w:rsid w:val="00981A21"/>
    <w:rsid w:val="00986F10"/>
    <w:rsid w:val="00996D40"/>
    <w:rsid w:val="009A025F"/>
    <w:rsid w:val="009A3131"/>
    <w:rsid w:val="009B058A"/>
    <w:rsid w:val="009B227B"/>
    <w:rsid w:val="009B37F4"/>
    <w:rsid w:val="009B3EA1"/>
    <w:rsid w:val="009B5EB7"/>
    <w:rsid w:val="009B6203"/>
    <w:rsid w:val="009C2B81"/>
    <w:rsid w:val="009C60E9"/>
    <w:rsid w:val="009D01BC"/>
    <w:rsid w:val="009D045E"/>
    <w:rsid w:val="009D12E5"/>
    <w:rsid w:val="009D2F77"/>
    <w:rsid w:val="009E287C"/>
    <w:rsid w:val="009F32F5"/>
    <w:rsid w:val="009F6981"/>
    <w:rsid w:val="00A10730"/>
    <w:rsid w:val="00A110F2"/>
    <w:rsid w:val="00A21495"/>
    <w:rsid w:val="00A23C03"/>
    <w:rsid w:val="00A30463"/>
    <w:rsid w:val="00A30697"/>
    <w:rsid w:val="00A30FBB"/>
    <w:rsid w:val="00A32564"/>
    <w:rsid w:val="00A33A2A"/>
    <w:rsid w:val="00A37C58"/>
    <w:rsid w:val="00A4674B"/>
    <w:rsid w:val="00A51E49"/>
    <w:rsid w:val="00A5201F"/>
    <w:rsid w:val="00A5364C"/>
    <w:rsid w:val="00A604B6"/>
    <w:rsid w:val="00A606A3"/>
    <w:rsid w:val="00A67D67"/>
    <w:rsid w:val="00A67EC4"/>
    <w:rsid w:val="00A8604F"/>
    <w:rsid w:val="00A90189"/>
    <w:rsid w:val="00A93022"/>
    <w:rsid w:val="00A945F0"/>
    <w:rsid w:val="00A96E46"/>
    <w:rsid w:val="00A9740A"/>
    <w:rsid w:val="00AA42CB"/>
    <w:rsid w:val="00AA442D"/>
    <w:rsid w:val="00AA7216"/>
    <w:rsid w:val="00AB0E70"/>
    <w:rsid w:val="00AC0D9C"/>
    <w:rsid w:val="00AD2A3A"/>
    <w:rsid w:val="00AD4EDA"/>
    <w:rsid w:val="00AD6940"/>
    <w:rsid w:val="00AE10BE"/>
    <w:rsid w:val="00AE2DEB"/>
    <w:rsid w:val="00AE50FD"/>
    <w:rsid w:val="00AF2771"/>
    <w:rsid w:val="00AF6696"/>
    <w:rsid w:val="00AF6FEE"/>
    <w:rsid w:val="00AF740C"/>
    <w:rsid w:val="00B019DB"/>
    <w:rsid w:val="00B035DA"/>
    <w:rsid w:val="00B03C8D"/>
    <w:rsid w:val="00B040B1"/>
    <w:rsid w:val="00B04864"/>
    <w:rsid w:val="00B062B6"/>
    <w:rsid w:val="00B20D50"/>
    <w:rsid w:val="00B25577"/>
    <w:rsid w:val="00B26B73"/>
    <w:rsid w:val="00B3313B"/>
    <w:rsid w:val="00B33173"/>
    <w:rsid w:val="00B34345"/>
    <w:rsid w:val="00B34635"/>
    <w:rsid w:val="00B40410"/>
    <w:rsid w:val="00B469D7"/>
    <w:rsid w:val="00B530AC"/>
    <w:rsid w:val="00B5409D"/>
    <w:rsid w:val="00B554CB"/>
    <w:rsid w:val="00B60698"/>
    <w:rsid w:val="00B62090"/>
    <w:rsid w:val="00B62DA5"/>
    <w:rsid w:val="00B65A3C"/>
    <w:rsid w:val="00B65AEA"/>
    <w:rsid w:val="00B7043C"/>
    <w:rsid w:val="00B71979"/>
    <w:rsid w:val="00B72AEC"/>
    <w:rsid w:val="00B74487"/>
    <w:rsid w:val="00B75FD7"/>
    <w:rsid w:val="00B80E91"/>
    <w:rsid w:val="00B80F05"/>
    <w:rsid w:val="00B82F5F"/>
    <w:rsid w:val="00B83449"/>
    <w:rsid w:val="00B90476"/>
    <w:rsid w:val="00BA4634"/>
    <w:rsid w:val="00BA7105"/>
    <w:rsid w:val="00BC5572"/>
    <w:rsid w:val="00BC574D"/>
    <w:rsid w:val="00BD0F0E"/>
    <w:rsid w:val="00BD2A9E"/>
    <w:rsid w:val="00BD6BB9"/>
    <w:rsid w:val="00BD7941"/>
    <w:rsid w:val="00BE45E5"/>
    <w:rsid w:val="00BE50F6"/>
    <w:rsid w:val="00BF1031"/>
    <w:rsid w:val="00C018AE"/>
    <w:rsid w:val="00C01ADA"/>
    <w:rsid w:val="00C10401"/>
    <w:rsid w:val="00C12F0E"/>
    <w:rsid w:val="00C130B9"/>
    <w:rsid w:val="00C13864"/>
    <w:rsid w:val="00C14C95"/>
    <w:rsid w:val="00C20679"/>
    <w:rsid w:val="00C20F34"/>
    <w:rsid w:val="00C2265E"/>
    <w:rsid w:val="00C23CDA"/>
    <w:rsid w:val="00C25E99"/>
    <w:rsid w:val="00C27790"/>
    <w:rsid w:val="00C33AF7"/>
    <w:rsid w:val="00C359C7"/>
    <w:rsid w:val="00C4074F"/>
    <w:rsid w:val="00C421EF"/>
    <w:rsid w:val="00C44C85"/>
    <w:rsid w:val="00C463A2"/>
    <w:rsid w:val="00C47979"/>
    <w:rsid w:val="00C502C1"/>
    <w:rsid w:val="00C52CC9"/>
    <w:rsid w:val="00C52D9B"/>
    <w:rsid w:val="00C567A1"/>
    <w:rsid w:val="00C619D5"/>
    <w:rsid w:val="00C621D4"/>
    <w:rsid w:val="00C6301C"/>
    <w:rsid w:val="00C645E1"/>
    <w:rsid w:val="00C65134"/>
    <w:rsid w:val="00C70F2C"/>
    <w:rsid w:val="00C711BA"/>
    <w:rsid w:val="00C759A1"/>
    <w:rsid w:val="00C7715C"/>
    <w:rsid w:val="00C773AD"/>
    <w:rsid w:val="00C80923"/>
    <w:rsid w:val="00C814D7"/>
    <w:rsid w:val="00C82179"/>
    <w:rsid w:val="00C844B6"/>
    <w:rsid w:val="00C84631"/>
    <w:rsid w:val="00C84B94"/>
    <w:rsid w:val="00C8687D"/>
    <w:rsid w:val="00C93028"/>
    <w:rsid w:val="00C93C86"/>
    <w:rsid w:val="00C97E75"/>
    <w:rsid w:val="00CA5F6A"/>
    <w:rsid w:val="00CA688D"/>
    <w:rsid w:val="00CA7652"/>
    <w:rsid w:val="00CB0985"/>
    <w:rsid w:val="00CB195E"/>
    <w:rsid w:val="00CB4824"/>
    <w:rsid w:val="00CB7554"/>
    <w:rsid w:val="00CC3CA1"/>
    <w:rsid w:val="00CD38EA"/>
    <w:rsid w:val="00CD4316"/>
    <w:rsid w:val="00CD667C"/>
    <w:rsid w:val="00CE3A27"/>
    <w:rsid w:val="00CE5FA3"/>
    <w:rsid w:val="00CE75F5"/>
    <w:rsid w:val="00CF2A5A"/>
    <w:rsid w:val="00CF37B4"/>
    <w:rsid w:val="00D01D72"/>
    <w:rsid w:val="00D02062"/>
    <w:rsid w:val="00D06D24"/>
    <w:rsid w:val="00D10439"/>
    <w:rsid w:val="00D138AE"/>
    <w:rsid w:val="00D16385"/>
    <w:rsid w:val="00D1684F"/>
    <w:rsid w:val="00D221A5"/>
    <w:rsid w:val="00D24970"/>
    <w:rsid w:val="00D262C9"/>
    <w:rsid w:val="00D26CAE"/>
    <w:rsid w:val="00D330BE"/>
    <w:rsid w:val="00D34B5C"/>
    <w:rsid w:val="00D429E1"/>
    <w:rsid w:val="00D435DE"/>
    <w:rsid w:val="00D53537"/>
    <w:rsid w:val="00D5669F"/>
    <w:rsid w:val="00D67F27"/>
    <w:rsid w:val="00D70C04"/>
    <w:rsid w:val="00D70FFA"/>
    <w:rsid w:val="00D72268"/>
    <w:rsid w:val="00D73A48"/>
    <w:rsid w:val="00D7423C"/>
    <w:rsid w:val="00D7566D"/>
    <w:rsid w:val="00D76428"/>
    <w:rsid w:val="00D77C1A"/>
    <w:rsid w:val="00D80726"/>
    <w:rsid w:val="00D807A6"/>
    <w:rsid w:val="00D81B2E"/>
    <w:rsid w:val="00D83F62"/>
    <w:rsid w:val="00D86946"/>
    <w:rsid w:val="00D877B4"/>
    <w:rsid w:val="00D9038F"/>
    <w:rsid w:val="00D9248B"/>
    <w:rsid w:val="00D97DDA"/>
    <w:rsid w:val="00DA34A8"/>
    <w:rsid w:val="00DB6629"/>
    <w:rsid w:val="00DB7C12"/>
    <w:rsid w:val="00DB7D99"/>
    <w:rsid w:val="00DC3B22"/>
    <w:rsid w:val="00DC42E7"/>
    <w:rsid w:val="00DC59FC"/>
    <w:rsid w:val="00DC6369"/>
    <w:rsid w:val="00DC6BE4"/>
    <w:rsid w:val="00DC7527"/>
    <w:rsid w:val="00DD077A"/>
    <w:rsid w:val="00DD1190"/>
    <w:rsid w:val="00DD1D9C"/>
    <w:rsid w:val="00DD6D82"/>
    <w:rsid w:val="00DD7B91"/>
    <w:rsid w:val="00DE22E0"/>
    <w:rsid w:val="00DE27A7"/>
    <w:rsid w:val="00DE6F9D"/>
    <w:rsid w:val="00DF2E6F"/>
    <w:rsid w:val="00DF7EB2"/>
    <w:rsid w:val="00E039FB"/>
    <w:rsid w:val="00E05593"/>
    <w:rsid w:val="00E0729E"/>
    <w:rsid w:val="00E11C15"/>
    <w:rsid w:val="00E15EAE"/>
    <w:rsid w:val="00E17EF6"/>
    <w:rsid w:val="00E20539"/>
    <w:rsid w:val="00E21057"/>
    <w:rsid w:val="00E261A0"/>
    <w:rsid w:val="00E2661D"/>
    <w:rsid w:val="00E3085A"/>
    <w:rsid w:val="00E343AA"/>
    <w:rsid w:val="00E35974"/>
    <w:rsid w:val="00E508A3"/>
    <w:rsid w:val="00E52AA9"/>
    <w:rsid w:val="00E52B0F"/>
    <w:rsid w:val="00E537C7"/>
    <w:rsid w:val="00E53DE2"/>
    <w:rsid w:val="00E540C4"/>
    <w:rsid w:val="00E54DAC"/>
    <w:rsid w:val="00E56500"/>
    <w:rsid w:val="00E56D91"/>
    <w:rsid w:val="00E577C1"/>
    <w:rsid w:val="00E60718"/>
    <w:rsid w:val="00E60AC1"/>
    <w:rsid w:val="00E61CE7"/>
    <w:rsid w:val="00E65DC2"/>
    <w:rsid w:val="00E706D3"/>
    <w:rsid w:val="00E8377B"/>
    <w:rsid w:val="00E961A2"/>
    <w:rsid w:val="00E97543"/>
    <w:rsid w:val="00EA03B9"/>
    <w:rsid w:val="00EA10A1"/>
    <w:rsid w:val="00EA214F"/>
    <w:rsid w:val="00EA2D19"/>
    <w:rsid w:val="00EA64B4"/>
    <w:rsid w:val="00EA7140"/>
    <w:rsid w:val="00EA776D"/>
    <w:rsid w:val="00EA7BA3"/>
    <w:rsid w:val="00EC0067"/>
    <w:rsid w:val="00EC0846"/>
    <w:rsid w:val="00EC0B80"/>
    <w:rsid w:val="00ED24A0"/>
    <w:rsid w:val="00ED5893"/>
    <w:rsid w:val="00ED68FF"/>
    <w:rsid w:val="00ED6D73"/>
    <w:rsid w:val="00EE0263"/>
    <w:rsid w:val="00EE263D"/>
    <w:rsid w:val="00EE49D2"/>
    <w:rsid w:val="00EF0B17"/>
    <w:rsid w:val="00EF1DB1"/>
    <w:rsid w:val="00EF2EA4"/>
    <w:rsid w:val="00EF3A3E"/>
    <w:rsid w:val="00F0079C"/>
    <w:rsid w:val="00F05A10"/>
    <w:rsid w:val="00F06CFE"/>
    <w:rsid w:val="00F11B75"/>
    <w:rsid w:val="00F12B8C"/>
    <w:rsid w:val="00F164D2"/>
    <w:rsid w:val="00F20924"/>
    <w:rsid w:val="00F22C90"/>
    <w:rsid w:val="00F23B19"/>
    <w:rsid w:val="00F25C01"/>
    <w:rsid w:val="00F26228"/>
    <w:rsid w:val="00F309CF"/>
    <w:rsid w:val="00F33865"/>
    <w:rsid w:val="00F36CBB"/>
    <w:rsid w:val="00F36EC9"/>
    <w:rsid w:val="00F458EB"/>
    <w:rsid w:val="00F56AAB"/>
    <w:rsid w:val="00F578DC"/>
    <w:rsid w:val="00F57E88"/>
    <w:rsid w:val="00F6018F"/>
    <w:rsid w:val="00F61CD9"/>
    <w:rsid w:val="00F624C7"/>
    <w:rsid w:val="00F637B0"/>
    <w:rsid w:val="00F65D7E"/>
    <w:rsid w:val="00F6782B"/>
    <w:rsid w:val="00F678D5"/>
    <w:rsid w:val="00F702AB"/>
    <w:rsid w:val="00F70974"/>
    <w:rsid w:val="00F70C18"/>
    <w:rsid w:val="00F72F28"/>
    <w:rsid w:val="00F80B16"/>
    <w:rsid w:val="00F838F8"/>
    <w:rsid w:val="00F86EFA"/>
    <w:rsid w:val="00F90C1E"/>
    <w:rsid w:val="00F916B4"/>
    <w:rsid w:val="00F9288F"/>
    <w:rsid w:val="00F97A1B"/>
    <w:rsid w:val="00FA17C4"/>
    <w:rsid w:val="00FA59F1"/>
    <w:rsid w:val="00FB0E1F"/>
    <w:rsid w:val="00FB586F"/>
    <w:rsid w:val="00FC1F6F"/>
    <w:rsid w:val="00FC4C7A"/>
    <w:rsid w:val="00FC4FA0"/>
    <w:rsid w:val="00FD3A93"/>
    <w:rsid w:val="00FD4B7F"/>
    <w:rsid w:val="00FD51A6"/>
    <w:rsid w:val="00FD5372"/>
    <w:rsid w:val="00FD5B95"/>
    <w:rsid w:val="00FE049B"/>
    <w:rsid w:val="00F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B4705F4"/>
  <w15:docId w15:val="{2D3B410C-9DE9-466F-9AF5-3D842934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4EEE"/>
    <w:pPr>
      <w:spacing w:line="280" w:lineRule="atLeast"/>
    </w:pPr>
    <w:rPr>
      <w:rFonts w:ascii="Arial" w:hAnsi="Arial"/>
      <w:sz w:val="18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rsid w:val="002317E2"/>
    <w:pPr>
      <w:keepNext/>
      <w:spacing w:after="280"/>
      <w:outlineLvl w:val="0"/>
    </w:pPr>
    <w:rPr>
      <w:rFonts w:cs="Arial"/>
      <w:b/>
      <w:bCs/>
      <w:smallCaps/>
      <w:color w:val="17365D" w:themeColor="text2" w:themeShade="BF"/>
      <w:kern w:val="32"/>
      <w:sz w:val="28"/>
      <w:szCs w:val="26"/>
    </w:rPr>
  </w:style>
  <w:style w:type="paragraph" w:styleId="Heading2">
    <w:name w:val="heading 2"/>
    <w:basedOn w:val="Normal"/>
    <w:next w:val="Normal"/>
    <w:autoRedefine/>
    <w:qFormat/>
    <w:rsid w:val="00B25577"/>
    <w:pPr>
      <w:keepNext/>
      <w:spacing w:before="100" w:beforeAutospacing="1"/>
      <w:outlineLvl w:val="1"/>
    </w:pPr>
    <w:rPr>
      <w:rFonts w:cs="Arial"/>
      <w:bCs/>
      <w:iCs/>
      <w:noProof/>
      <w:color w:val="365F91" w:themeColor="accent1" w:themeShade="BF"/>
      <w:sz w:val="24"/>
      <w:szCs w:val="20"/>
      <w:lang w:val="nl-BE" w:eastAsia="nl-BE"/>
    </w:rPr>
  </w:style>
  <w:style w:type="paragraph" w:styleId="Heading3">
    <w:name w:val="heading 3"/>
    <w:basedOn w:val="Normal"/>
    <w:next w:val="Normal"/>
    <w:qFormat/>
    <w:rsid w:val="00967E90"/>
    <w:pPr>
      <w:keepNext/>
      <w:spacing w:before="100" w:beforeAutospacing="1"/>
      <w:outlineLvl w:val="2"/>
    </w:pPr>
    <w:rPr>
      <w:rFonts w:cs="Arial"/>
      <w:b/>
      <w:bCs/>
      <w:color w:val="808080" w:themeColor="background1" w:themeShade="80"/>
      <w:sz w:val="20"/>
      <w:szCs w:val="26"/>
    </w:rPr>
  </w:style>
  <w:style w:type="paragraph" w:styleId="Heading4">
    <w:name w:val="heading 4"/>
    <w:basedOn w:val="Normal"/>
    <w:next w:val="Normal"/>
    <w:qFormat/>
    <w:rsid w:val="0012352D"/>
    <w:pPr>
      <w:keepNext/>
      <w:spacing w:before="1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4EEE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F4EEE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EEE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F4EEE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6F4EEE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6F4EEE"/>
    <w:pPr>
      <w:numPr>
        <w:numId w:val="1"/>
      </w:numPr>
    </w:pPr>
  </w:style>
  <w:style w:type="numbering" w:styleId="1ai">
    <w:name w:val="Outline List 1"/>
    <w:basedOn w:val="NoList"/>
    <w:semiHidden/>
    <w:rsid w:val="006F4EEE"/>
    <w:pPr>
      <w:numPr>
        <w:numId w:val="2"/>
      </w:numPr>
    </w:pPr>
  </w:style>
  <w:style w:type="paragraph" w:styleId="BlockText">
    <w:name w:val="Block Text"/>
    <w:basedOn w:val="Normal"/>
    <w:semiHidden/>
    <w:rsid w:val="006F4EEE"/>
    <w:pPr>
      <w:spacing w:after="120"/>
      <w:ind w:left="1440" w:right="1440"/>
    </w:pPr>
  </w:style>
  <w:style w:type="paragraph" w:styleId="BodyText3">
    <w:name w:val="Body Text 3"/>
    <w:basedOn w:val="Normal"/>
    <w:semiHidden/>
    <w:rsid w:val="006F4EEE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6F4EEE"/>
    <w:pPr>
      <w:spacing w:after="280"/>
    </w:pPr>
  </w:style>
  <w:style w:type="paragraph" w:styleId="BodyTextFirstIndent">
    <w:name w:val="Body Text First Indent"/>
    <w:basedOn w:val="BodyText"/>
    <w:semiHidden/>
    <w:rsid w:val="006F4EEE"/>
    <w:pPr>
      <w:ind w:firstLine="210"/>
    </w:pPr>
  </w:style>
  <w:style w:type="paragraph" w:styleId="BodyTextIndent">
    <w:name w:val="Body Text Indent"/>
    <w:basedOn w:val="Normal"/>
    <w:semiHidden/>
    <w:rsid w:val="006F4EEE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6F4EEE"/>
    <w:pPr>
      <w:ind w:firstLine="210"/>
    </w:pPr>
  </w:style>
  <w:style w:type="paragraph" w:styleId="BodyTextIndent2">
    <w:name w:val="Body Text Indent 2"/>
    <w:basedOn w:val="Normal"/>
    <w:semiHidden/>
    <w:rsid w:val="006F4EEE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6F4EEE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6F4EEE"/>
    <w:pPr>
      <w:ind w:left="4252"/>
    </w:pPr>
  </w:style>
  <w:style w:type="paragraph" w:styleId="Date">
    <w:name w:val="Date"/>
    <w:basedOn w:val="Normal"/>
    <w:next w:val="Normal"/>
    <w:semiHidden/>
    <w:rsid w:val="006F4EEE"/>
  </w:style>
  <w:style w:type="paragraph" w:styleId="E-mailSignature">
    <w:name w:val="E-mail Signature"/>
    <w:basedOn w:val="Normal"/>
    <w:semiHidden/>
    <w:rsid w:val="006F4EEE"/>
  </w:style>
  <w:style w:type="paragraph" w:styleId="EnvelopeAddress">
    <w:name w:val="envelope address"/>
    <w:basedOn w:val="Normal"/>
    <w:semiHidden/>
    <w:rsid w:val="006F4EEE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6F4EEE"/>
    <w:rPr>
      <w:rFonts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6F4EEE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E"/>
  </w:style>
  <w:style w:type="paragraph" w:styleId="HTMLAddress">
    <w:name w:val="HTML Address"/>
    <w:basedOn w:val="Normal"/>
    <w:semiHidden/>
    <w:rsid w:val="006F4EEE"/>
    <w:rPr>
      <w:i/>
      <w:iCs/>
    </w:rPr>
  </w:style>
  <w:style w:type="character" w:styleId="HTMLCite">
    <w:name w:val="HTML Cite"/>
    <w:basedOn w:val="DefaultParagraphFont"/>
    <w:semiHidden/>
    <w:rsid w:val="006F4EEE"/>
    <w:rPr>
      <w:i/>
      <w:iCs/>
    </w:rPr>
  </w:style>
  <w:style w:type="character" w:styleId="HTMLCode">
    <w:name w:val="HTML Code"/>
    <w:basedOn w:val="DefaultParagraphFont"/>
    <w:semiHidden/>
    <w:rsid w:val="006F4EE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E"/>
    <w:rPr>
      <w:i/>
      <w:iCs/>
    </w:rPr>
  </w:style>
  <w:style w:type="character" w:styleId="HTMLKeyboard">
    <w:name w:val="HTML Keyboard"/>
    <w:basedOn w:val="DefaultParagraphFont"/>
    <w:semiHidden/>
    <w:rsid w:val="006F4EE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6F4EEE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E"/>
    <w:rPr>
      <w:i/>
      <w:iCs/>
    </w:rPr>
  </w:style>
  <w:style w:type="character" w:styleId="Hyperlink">
    <w:name w:val="Hyperlink"/>
    <w:basedOn w:val="DefaultParagraphFont"/>
    <w:uiPriority w:val="99"/>
    <w:rsid w:val="006F4EEE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E"/>
  </w:style>
  <w:style w:type="paragraph" w:styleId="List4">
    <w:name w:val="List 4"/>
    <w:basedOn w:val="Normal"/>
    <w:semiHidden/>
    <w:rsid w:val="006F4EEE"/>
    <w:pPr>
      <w:ind w:left="1588" w:hanging="397"/>
    </w:pPr>
  </w:style>
  <w:style w:type="paragraph" w:styleId="ListContinue">
    <w:name w:val="List Continue"/>
    <w:basedOn w:val="Normal"/>
    <w:semiHidden/>
    <w:rsid w:val="006F4EEE"/>
    <w:pPr>
      <w:spacing w:after="120"/>
      <w:ind w:left="283"/>
    </w:pPr>
  </w:style>
  <w:style w:type="paragraph" w:styleId="ListContinue2">
    <w:name w:val="List Continue 2"/>
    <w:basedOn w:val="Normal"/>
    <w:semiHidden/>
    <w:rsid w:val="006F4EEE"/>
    <w:pPr>
      <w:spacing w:after="120"/>
      <w:ind w:left="566"/>
    </w:pPr>
  </w:style>
  <w:style w:type="paragraph" w:styleId="ListContinue3">
    <w:name w:val="List Continue 3"/>
    <w:basedOn w:val="Normal"/>
    <w:semiHidden/>
    <w:rsid w:val="006F4EEE"/>
    <w:pPr>
      <w:spacing w:after="120"/>
      <w:ind w:left="849"/>
    </w:pPr>
  </w:style>
  <w:style w:type="paragraph" w:styleId="ListContinue4">
    <w:name w:val="List Continue 4"/>
    <w:basedOn w:val="Normal"/>
    <w:semiHidden/>
    <w:rsid w:val="006F4EEE"/>
    <w:pPr>
      <w:spacing w:after="120"/>
      <w:ind w:left="1132"/>
    </w:pPr>
  </w:style>
  <w:style w:type="paragraph" w:styleId="ListContinue5">
    <w:name w:val="List Continue 5"/>
    <w:basedOn w:val="Normal"/>
    <w:semiHidden/>
    <w:rsid w:val="006F4EEE"/>
    <w:pPr>
      <w:spacing w:after="120"/>
      <w:ind w:left="1415"/>
    </w:pPr>
  </w:style>
  <w:style w:type="paragraph" w:styleId="MessageHeader">
    <w:name w:val="Message Header"/>
    <w:basedOn w:val="Normal"/>
    <w:semiHidden/>
    <w:rsid w:val="006F4E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6F4EEE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6F4EEE"/>
  </w:style>
  <w:style w:type="character" w:styleId="PageNumber">
    <w:name w:val="page number"/>
    <w:basedOn w:val="DefaultParagraphFont"/>
    <w:semiHidden/>
    <w:rsid w:val="006F4EEE"/>
  </w:style>
  <w:style w:type="paragraph" w:styleId="PlainText">
    <w:name w:val="Plain Text"/>
    <w:basedOn w:val="Normal"/>
    <w:semiHidden/>
    <w:rsid w:val="006F4EE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6F4EEE"/>
  </w:style>
  <w:style w:type="paragraph" w:styleId="Signature">
    <w:name w:val="Signature"/>
    <w:basedOn w:val="Normal"/>
    <w:semiHidden/>
    <w:rsid w:val="006F4EEE"/>
    <w:pPr>
      <w:ind w:left="4252"/>
    </w:pPr>
  </w:style>
  <w:style w:type="table" w:styleId="Table3Deffects1">
    <w:name w:val="Table 3D effects 1"/>
    <w:basedOn w:val="TableNormal"/>
    <w:semiHidden/>
    <w:rsid w:val="006F4EEE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E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E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E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E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E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E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2">
    <w:name w:val="Table Columns 2"/>
    <w:basedOn w:val="TableNormal"/>
    <w:semiHidden/>
    <w:rsid w:val="006F4EEE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E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E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E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E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E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E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E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E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E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E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E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E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E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E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E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E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E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E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E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E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E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E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E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E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rsid w:val="00424BD8"/>
    <w:pPr>
      <w:numPr>
        <w:numId w:val="3"/>
      </w:numPr>
    </w:pPr>
  </w:style>
  <w:style w:type="paragraph" w:styleId="BodyText2">
    <w:name w:val="Body Text 2"/>
    <w:basedOn w:val="Normal"/>
    <w:semiHidden/>
    <w:rsid w:val="006F4EEE"/>
    <w:pPr>
      <w:spacing w:after="320" w:line="320" w:lineRule="atLeast"/>
    </w:pPr>
    <w:rPr>
      <w:sz w:val="20"/>
    </w:rPr>
  </w:style>
  <w:style w:type="character" w:styleId="Emphasis">
    <w:name w:val="Emphasis"/>
    <w:basedOn w:val="DefaultParagraphFont"/>
    <w:qFormat/>
    <w:rsid w:val="006F4EEE"/>
    <w:rPr>
      <w:i/>
      <w:iCs/>
    </w:rPr>
  </w:style>
  <w:style w:type="paragraph" w:styleId="Footer">
    <w:name w:val="footer"/>
    <w:basedOn w:val="Normal"/>
    <w:semiHidden/>
    <w:rsid w:val="00162A66"/>
    <w:pPr>
      <w:tabs>
        <w:tab w:val="right" w:pos="7938"/>
      </w:tabs>
    </w:pPr>
    <w:rPr>
      <w:sz w:val="14"/>
    </w:rPr>
  </w:style>
  <w:style w:type="paragraph" w:styleId="Header">
    <w:name w:val="header"/>
    <w:basedOn w:val="Normal"/>
    <w:semiHidden/>
    <w:rsid w:val="006F4EEE"/>
    <w:pPr>
      <w:tabs>
        <w:tab w:val="left" w:pos="3969"/>
        <w:tab w:val="left" w:pos="7938"/>
      </w:tabs>
    </w:pPr>
  </w:style>
  <w:style w:type="paragraph" w:styleId="List">
    <w:name w:val="List"/>
    <w:basedOn w:val="Normal"/>
    <w:semiHidden/>
    <w:rsid w:val="006F4EEE"/>
    <w:pPr>
      <w:ind w:left="397" w:hanging="397"/>
    </w:pPr>
  </w:style>
  <w:style w:type="paragraph" w:styleId="List2">
    <w:name w:val="List 2"/>
    <w:basedOn w:val="Normal"/>
    <w:semiHidden/>
    <w:rsid w:val="006F4EEE"/>
    <w:pPr>
      <w:ind w:left="794" w:hanging="397"/>
    </w:pPr>
  </w:style>
  <w:style w:type="paragraph" w:styleId="List3">
    <w:name w:val="List 3"/>
    <w:basedOn w:val="Normal"/>
    <w:semiHidden/>
    <w:rsid w:val="006F4EEE"/>
    <w:pPr>
      <w:ind w:left="1191" w:hanging="397"/>
    </w:pPr>
  </w:style>
  <w:style w:type="paragraph" w:styleId="List5">
    <w:name w:val="List 5"/>
    <w:basedOn w:val="Normal"/>
    <w:semiHidden/>
    <w:rsid w:val="006F4EEE"/>
    <w:pPr>
      <w:ind w:left="1985" w:hanging="397"/>
    </w:pPr>
  </w:style>
  <w:style w:type="paragraph" w:styleId="ListBullet">
    <w:name w:val="List Bullet"/>
    <w:basedOn w:val="Normal"/>
    <w:rsid w:val="006F4EEE"/>
    <w:pPr>
      <w:numPr>
        <w:numId w:val="5"/>
      </w:numPr>
    </w:pPr>
  </w:style>
  <w:style w:type="paragraph" w:styleId="ListBullet2">
    <w:name w:val="List Bullet 2"/>
    <w:basedOn w:val="Normal"/>
    <w:rsid w:val="006F4EEE"/>
    <w:pPr>
      <w:numPr>
        <w:numId w:val="6"/>
      </w:numPr>
    </w:pPr>
  </w:style>
  <w:style w:type="paragraph" w:styleId="ListBullet3">
    <w:name w:val="List Bullet 3"/>
    <w:basedOn w:val="Normal"/>
    <w:rsid w:val="006F4EEE"/>
    <w:pPr>
      <w:numPr>
        <w:numId w:val="7"/>
      </w:numPr>
    </w:pPr>
  </w:style>
  <w:style w:type="paragraph" w:styleId="ListBullet4">
    <w:name w:val="List Bullet 4"/>
    <w:basedOn w:val="Normal"/>
    <w:rsid w:val="006F4EEE"/>
    <w:pPr>
      <w:numPr>
        <w:numId w:val="8"/>
      </w:numPr>
    </w:pPr>
  </w:style>
  <w:style w:type="paragraph" w:styleId="ListBullet5">
    <w:name w:val="List Bullet 5"/>
    <w:basedOn w:val="Normal"/>
    <w:rsid w:val="006F4EEE"/>
    <w:pPr>
      <w:numPr>
        <w:numId w:val="9"/>
      </w:numPr>
    </w:pPr>
  </w:style>
  <w:style w:type="paragraph" w:styleId="ListNumber">
    <w:name w:val="List Number"/>
    <w:basedOn w:val="Normal"/>
    <w:rsid w:val="006F4EEE"/>
    <w:pPr>
      <w:numPr>
        <w:numId w:val="10"/>
      </w:numPr>
    </w:pPr>
  </w:style>
  <w:style w:type="paragraph" w:styleId="ListNumber2">
    <w:name w:val="List Number 2"/>
    <w:basedOn w:val="Normal"/>
    <w:rsid w:val="006F4EEE"/>
    <w:pPr>
      <w:numPr>
        <w:numId w:val="11"/>
      </w:numPr>
    </w:pPr>
  </w:style>
  <w:style w:type="paragraph" w:styleId="ListNumber3">
    <w:name w:val="List Number 3"/>
    <w:basedOn w:val="Normal"/>
    <w:rsid w:val="006F4EEE"/>
    <w:pPr>
      <w:numPr>
        <w:numId w:val="12"/>
      </w:numPr>
    </w:pPr>
  </w:style>
  <w:style w:type="paragraph" w:styleId="ListNumber4">
    <w:name w:val="List Number 4"/>
    <w:basedOn w:val="Normal"/>
    <w:rsid w:val="006F4EEE"/>
    <w:pPr>
      <w:numPr>
        <w:numId w:val="13"/>
      </w:numPr>
    </w:pPr>
  </w:style>
  <w:style w:type="paragraph" w:styleId="ListNumber5">
    <w:name w:val="List Number 5"/>
    <w:basedOn w:val="Normal"/>
    <w:rsid w:val="006F4EEE"/>
    <w:pPr>
      <w:numPr>
        <w:numId w:val="14"/>
      </w:numPr>
    </w:pPr>
  </w:style>
  <w:style w:type="paragraph" w:styleId="NormalIndent">
    <w:name w:val="Normal Indent"/>
    <w:basedOn w:val="Normal"/>
    <w:semiHidden/>
    <w:rsid w:val="006F4EEE"/>
    <w:pPr>
      <w:ind w:left="794"/>
    </w:pPr>
  </w:style>
  <w:style w:type="character" w:styleId="Strong">
    <w:name w:val="Strong"/>
    <w:basedOn w:val="DefaultParagraphFont"/>
    <w:uiPriority w:val="22"/>
    <w:qFormat/>
    <w:rsid w:val="006F4EEE"/>
    <w:rPr>
      <w:b/>
      <w:bCs/>
    </w:rPr>
  </w:style>
  <w:style w:type="paragraph" w:styleId="Subtitle">
    <w:name w:val="Subtitle"/>
    <w:basedOn w:val="Normal"/>
    <w:qFormat/>
    <w:rsid w:val="006F4EEE"/>
    <w:pPr>
      <w:spacing w:before="100" w:beforeAutospacing="1" w:line="420" w:lineRule="atLeast"/>
      <w:outlineLvl w:val="1"/>
    </w:pPr>
    <w:rPr>
      <w:rFonts w:cs="Arial"/>
      <w:sz w:val="32"/>
    </w:rPr>
  </w:style>
  <w:style w:type="paragraph" w:styleId="Title">
    <w:name w:val="Title"/>
    <w:basedOn w:val="Normal"/>
    <w:qFormat/>
    <w:rsid w:val="001F3BD5"/>
    <w:pPr>
      <w:spacing w:after="280" w:line="520" w:lineRule="atLeast"/>
      <w:outlineLvl w:val="0"/>
    </w:pPr>
    <w:rPr>
      <w:rFonts w:cs="Arial"/>
      <w:b/>
      <w:bCs/>
      <w:kern w:val="28"/>
      <w:sz w:val="40"/>
      <w:szCs w:val="40"/>
    </w:rPr>
  </w:style>
  <w:style w:type="table" w:styleId="TableGrid">
    <w:name w:val="Table Grid"/>
    <w:basedOn w:val="TableNormal"/>
    <w:rsid w:val="006F4EEE"/>
    <w:pPr>
      <w:spacing w:line="280" w:lineRule="atLeast"/>
    </w:pPr>
    <w:rPr>
      <w:position w:val="6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table" w:styleId="TableGrid1">
    <w:name w:val="Table Grid 1"/>
    <w:basedOn w:val="TableNormal"/>
    <w:rsid w:val="006F4EEE"/>
    <w:pPr>
      <w:spacing w:line="280" w:lineRule="atLeast"/>
    </w:pPr>
    <w:rPr>
      <w:position w:val="6"/>
    </w:rPr>
    <w:tblPr>
      <w:tblBorders>
        <w:top w:val="single" w:sz="2" w:space="0" w:color="666666"/>
        <w:bottom w:val="single" w:sz="2" w:space="0" w:color="666666"/>
        <w:insideH w:val="single" w:sz="2" w:space="0" w:color="666666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66666"/>
      </w:tcPr>
    </w:tblStylePr>
    <w:tblStylePr w:type="lastRow">
      <w:rPr>
        <w:b/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F4EEE"/>
    <w:pPr>
      <w:spacing w:line="280" w:lineRule="atLeast"/>
    </w:pPr>
    <w:rPr>
      <w:position w:val="6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  <w:tblStylePr w:type="firstRow">
      <w:rPr>
        <w:rFonts w:ascii="Arial" w:hAnsi="Arial"/>
        <w:b/>
        <w:bCs/>
        <w:i w:val="0"/>
        <w:i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EE4411" w:fill="FFFFFF"/>
      </w:tcPr>
    </w:tblStylePr>
    <w:tblStylePr w:type="lastRow">
      <w:rPr>
        <w:b/>
      </w:rPr>
      <w:tblPr/>
      <w:tcPr>
        <w:tcBorders>
          <w:top w:val="single" w:sz="2" w:space="0" w:color="EE4411"/>
          <w:bottom w:val="single" w:sz="2" w:space="0" w:color="EE4411"/>
        </w:tcBorders>
        <w:shd w:val="clear" w:color="auto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DDDDDD" w:fill="E6E6E6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6F4EEE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D756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qFormat/>
    <w:rsid w:val="0012352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8A409E"/>
    <w:pPr>
      <w:ind w:left="18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20924"/>
    <w:pPr>
      <w:ind w:left="360"/>
    </w:pPr>
    <w:rPr>
      <w:rFonts w:asciiTheme="minorHAnsi" w:hAnsiTheme="minorHAnsi"/>
      <w:i/>
      <w:iCs/>
      <w:sz w:val="20"/>
      <w:szCs w:val="20"/>
    </w:rPr>
  </w:style>
  <w:style w:type="paragraph" w:customStyle="1" w:styleId="Titelvoorblad">
    <w:name w:val="Titel voorblad"/>
    <w:basedOn w:val="Title"/>
    <w:semiHidden/>
    <w:rsid w:val="00341786"/>
    <w:pPr>
      <w:spacing w:line="600" w:lineRule="atLeast"/>
    </w:pPr>
    <w:rPr>
      <w:color w:val="FFFFFF"/>
      <w:position w:val="6"/>
      <w:sz w:val="52"/>
      <w:szCs w:val="52"/>
    </w:rPr>
  </w:style>
  <w:style w:type="paragraph" w:customStyle="1" w:styleId="Subtitlevoorblad">
    <w:name w:val="Subtitle voorblad"/>
    <w:basedOn w:val="Subtitle"/>
    <w:semiHidden/>
    <w:rsid w:val="00341786"/>
    <w:rPr>
      <w:color w:val="FFFFFF"/>
      <w:position w:val="6"/>
      <w:sz w:val="36"/>
      <w:szCs w:val="36"/>
    </w:rPr>
  </w:style>
  <w:style w:type="paragraph" w:styleId="TOC4">
    <w:name w:val="toc 4"/>
    <w:basedOn w:val="Normal"/>
    <w:next w:val="Normal"/>
    <w:autoRedefine/>
    <w:semiHidden/>
    <w:rsid w:val="008A409E"/>
    <w:pPr>
      <w:ind w:left="540"/>
    </w:pPr>
    <w:rPr>
      <w:rFonts w:asciiTheme="minorHAnsi" w:hAnsiTheme="minorHAnsi"/>
      <w:szCs w:val="18"/>
    </w:rPr>
  </w:style>
  <w:style w:type="paragraph" w:styleId="TOC5">
    <w:name w:val="toc 5"/>
    <w:basedOn w:val="Normal"/>
    <w:next w:val="Normal"/>
    <w:autoRedefine/>
    <w:semiHidden/>
    <w:rsid w:val="008A409E"/>
    <w:pPr>
      <w:ind w:left="720"/>
    </w:pPr>
    <w:rPr>
      <w:rFonts w:asciiTheme="minorHAnsi" w:hAnsiTheme="minorHAnsi"/>
      <w:szCs w:val="18"/>
    </w:rPr>
  </w:style>
  <w:style w:type="paragraph" w:styleId="FootnoteText">
    <w:name w:val="footnote text"/>
    <w:basedOn w:val="Normal"/>
    <w:semiHidden/>
    <w:rsid w:val="00B20D50"/>
    <w:rPr>
      <w:sz w:val="16"/>
      <w:szCs w:val="20"/>
    </w:rPr>
  </w:style>
  <w:style w:type="character" w:styleId="FootnoteReference">
    <w:name w:val="footnote reference"/>
    <w:basedOn w:val="DefaultParagraphFont"/>
    <w:semiHidden/>
    <w:rsid w:val="00B20D50"/>
    <w:rPr>
      <w:vertAlign w:val="superscript"/>
    </w:rPr>
  </w:style>
  <w:style w:type="paragraph" w:styleId="EndnoteText">
    <w:name w:val="endnote text"/>
    <w:basedOn w:val="Normal"/>
    <w:semiHidden/>
    <w:rsid w:val="00A4674B"/>
    <w:rPr>
      <w:sz w:val="16"/>
      <w:szCs w:val="20"/>
    </w:rPr>
  </w:style>
  <w:style w:type="character" w:styleId="EndnoteReference">
    <w:name w:val="endnote reference"/>
    <w:basedOn w:val="DefaultParagraphFont"/>
    <w:semiHidden/>
    <w:rsid w:val="00A4674B"/>
    <w:rPr>
      <w:vertAlign w:val="superscript"/>
    </w:rPr>
  </w:style>
  <w:style w:type="paragraph" w:styleId="Caption">
    <w:name w:val="caption"/>
    <w:basedOn w:val="Normal"/>
    <w:next w:val="Normal"/>
    <w:qFormat/>
    <w:rsid w:val="00157013"/>
    <w:rPr>
      <w:bCs/>
      <w:i/>
      <w:sz w:val="16"/>
      <w:szCs w:val="20"/>
    </w:rPr>
  </w:style>
  <w:style w:type="table" w:customStyle="1" w:styleId="TableGrid10">
    <w:name w:val="Table Grid1"/>
    <w:basedOn w:val="TableNormal"/>
    <w:next w:val="TableGrid"/>
    <w:semiHidden/>
    <w:rsid w:val="001A30FE"/>
    <w:pPr>
      <w:spacing w:line="240" w:lineRule="atLeast"/>
      <w:ind w:left="85" w:right="85"/>
    </w:pPr>
    <w:rPr>
      <w:rFonts w:ascii="Arial" w:hAnsi="Arial"/>
      <w:sz w:val="14"/>
    </w:rPr>
    <w:tblPr>
      <w:tblStyleRow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CCCC"/>
      </w:tcPr>
    </w:tblStylePr>
  </w:style>
  <w:style w:type="character" w:customStyle="1" w:styleId="Heading1Char">
    <w:name w:val="Heading 1 Char"/>
    <w:basedOn w:val="DefaultParagraphFont"/>
    <w:link w:val="Heading1"/>
    <w:rsid w:val="002317E2"/>
    <w:rPr>
      <w:rFonts w:ascii="Arial" w:hAnsi="Arial" w:cs="Arial"/>
      <w:b/>
      <w:bCs/>
      <w:smallCaps/>
      <w:color w:val="17365D" w:themeColor="text2" w:themeShade="BF"/>
      <w:kern w:val="32"/>
      <w:sz w:val="28"/>
      <w:szCs w:val="26"/>
      <w:lang w:val="nl-NL" w:eastAsia="nl-NL"/>
    </w:rPr>
  </w:style>
  <w:style w:type="paragraph" w:styleId="NoSpacing">
    <w:name w:val="No Spacing"/>
    <w:link w:val="NoSpacingChar"/>
    <w:uiPriority w:val="1"/>
    <w:qFormat/>
    <w:rsid w:val="007375A9"/>
    <w:rPr>
      <w:rFonts w:ascii="Arial" w:hAnsi="Arial"/>
      <w:sz w:val="18"/>
      <w:szCs w:val="24"/>
      <w:lang w:val="nl-NL" w:eastAsia="nl-NL"/>
    </w:rPr>
  </w:style>
  <w:style w:type="paragraph" w:customStyle="1" w:styleId="Default">
    <w:name w:val="Default"/>
    <w:rsid w:val="00596D7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0BF5"/>
    <w:pPr>
      <w:ind w:left="720"/>
      <w:contextualSpacing/>
    </w:pPr>
  </w:style>
  <w:style w:type="character" w:styleId="CommentReference">
    <w:name w:val="annotation reference"/>
    <w:basedOn w:val="DefaultParagraphFont"/>
    <w:rsid w:val="003C78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78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C78E8"/>
    <w:rPr>
      <w:rFonts w:ascii="Arial" w:hAnsi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3C7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78E8"/>
    <w:rPr>
      <w:rFonts w:ascii="Arial" w:hAnsi="Arial"/>
      <w:b/>
      <w:bCs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D0B4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nl-BE" w:eastAsia="nl-BE"/>
    </w:rPr>
  </w:style>
  <w:style w:type="character" w:customStyle="1" w:styleId="apple-converted-space">
    <w:name w:val="apple-converted-space"/>
    <w:basedOn w:val="DefaultParagraphFont"/>
    <w:rsid w:val="0012716A"/>
  </w:style>
  <w:style w:type="character" w:customStyle="1" w:styleId="NoSpacingChar">
    <w:name w:val="No Spacing Char"/>
    <w:basedOn w:val="DefaultParagraphFont"/>
    <w:link w:val="NoSpacing"/>
    <w:uiPriority w:val="1"/>
    <w:rsid w:val="005F7999"/>
    <w:rPr>
      <w:rFonts w:ascii="Arial" w:hAnsi="Arial"/>
      <w:sz w:val="18"/>
      <w:szCs w:val="24"/>
      <w:lang w:val="nl-NL" w:eastAsia="nl-NL"/>
    </w:rPr>
  </w:style>
  <w:style w:type="paragraph" w:styleId="TOC6">
    <w:name w:val="toc 6"/>
    <w:basedOn w:val="Normal"/>
    <w:next w:val="Normal"/>
    <w:autoRedefine/>
    <w:rsid w:val="003D2654"/>
    <w:pPr>
      <w:ind w:left="900"/>
    </w:pPr>
    <w:rPr>
      <w:rFonts w:asciiTheme="minorHAnsi" w:hAnsiTheme="minorHAnsi"/>
      <w:szCs w:val="18"/>
    </w:rPr>
  </w:style>
  <w:style w:type="paragraph" w:styleId="TOC7">
    <w:name w:val="toc 7"/>
    <w:basedOn w:val="Normal"/>
    <w:next w:val="Normal"/>
    <w:autoRedefine/>
    <w:rsid w:val="003D2654"/>
    <w:pPr>
      <w:ind w:left="1080"/>
    </w:pPr>
    <w:rPr>
      <w:rFonts w:asciiTheme="minorHAnsi" w:hAnsiTheme="minorHAnsi"/>
      <w:szCs w:val="18"/>
    </w:rPr>
  </w:style>
  <w:style w:type="paragraph" w:styleId="TOC8">
    <w:name w:val="toc 8"/>
    <w:basedOn w:val="Normal"/>
    <w:next w:val="Normal"/>
    <w:autoRedefine/>
    <w:rsid w:val="003D2654"/>
    <w:pPr>
      <w:ind w:left="1260"/>
    </w:pPr>
    <w:rPr>
      <w:rFonts w:asciiTheme="minorHAnsi" w:hAnsiTheme="minorHAnsi"/>
      <w:szCs w:val="18"/>
    </w:rPr>
  </w:style>
  <w:style w:type="paragraph" w:styleId="TOC9">
    <w:name w:val="toc 9"/>
    <w:basedOn w:val="Normal"/>
    <w:next w:val="Normal"/>
    <w:autoRedefine/>
    <w:rsid w:val="003D2654"/>
    <w:pPr>
      <w:ind w:left="1440"/>
    </w:pPr>
    <w:rPr>
      <w:rFonts w:asciiTheme="minorHAnsi" w:hAnsiTheme="minorHAns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2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8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95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5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2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26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7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93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9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9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4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1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6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9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1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4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0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7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rcmodelswiz.co.uk/electronic-speed-controllers-esc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mmunity.nxp.com/docs/DOC-106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cbheaven.com/wikipages/How_RC_Servos_Works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0001_DEPARTEMENT\ARTESIS-sjablonen\ARTE_hoofding_enkel%20logo_iw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B7123-CC9B-49E0-AD53-3324F375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ARTE_hoofding_enkel logo_iw</Template>
  <TotalTime>0</TotalTime>
  <Pages>4</Pages>
  <Words>503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rapport</vt:lpstr>
      <vt:lpstr>rapport</vt:lpstr>
    </vt:vector>
  </TitlesOfParts>
  <Company>Gramma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creator>User</dc:creator>
  <cp:lastModifiedBy>satish singh</cp:lastModifiedBy>
  <cp:revision>2</cp:revision>
  <cp:lastPrinted>2015-02-18T11:07:00Z</cp:lastPrinted>
  <dcterms:created xsi:type="dcterms:W3CDTF">2018-03-07T15:43:00Z</dcterms:created>
  <dcterms:modified xsi:type="dcterms:W3CDTF">2018-03-07T15:43:00Z</dcterms:modified>
</cp:coreProperties>
</file>